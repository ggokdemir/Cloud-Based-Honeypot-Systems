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F8FED" w14:textId="31538A32" w:rsidR="003A0FB7" w:rsidRPr="003A0FB7" w:rsidRDefault="003A0FB7" w:rsidP="00B12DE7">
      <w:pPr>
        <w:spacing w:after="0" w:line="360" w:lineRule="auto"/>
        <w:jc w:val="center"/>
        <w:rPr>
          <w:rFonts w:eastAsia="Times New Roman"/>
          <w:b/>
          <w:sz w:val="28"/>
          <w:szCs w:val="28"/>
          <w:lang w:eastAsia="tr-TR"/>
        </w:rPr>
      </w:pPr>
      <w:bookmarkStart w:id="0" w:name="_GoBack"/>
      <w:bookmarkEnd w:id="0"/>
      <w:r w:rsidRPr="003A0FB7">
        <w:rPr>
          <w:rFonts w:eastAsia="Times New Roman"/>
          <w:b/>
          <w:sz w:val="28"/>
          <w:szCs w:val="28"/>
          <w:lang w:eastAsia="tr-TR"/>
        </w:rPr>
        <w:t xml:space="preserve">KOCAELI </w:t>
      </w:r>
      <w:r>
        <w:rPr>
          <w:rFonts w:eastAsia="Times New Roman"/>
          <w:b/>
          <w:sz w:val="28"/>
          <w:szCs w:val="28"/>
          <w:lang w:eastAsia="tr-TR"/>
        </w:rPr>
        <w:t>UNIVERSITY</w:t>
      </w:r>
    </w:p>
    <w:p w14:paraId="0CEFFA8C" w14:textId="31C61EA4" w:rsidR="00F365CB" w:rsidRPr="004A75C3" w:rsidRDefault="003A0FB7" w:rsidP="00B12DE7">
      <w:pPr>
        <w:spacing w:after="0" w:line="360" w:lineRule="auto"/>
        <w:jc w:val="center"/>
        <w:rPr>
          <w:rFonts w:eastAsia="Times New Roman"/>
          <w:b/>
          <w:sz w:val="28"/>
          <w:szCs w:val="28"/>
          <w:lang w:eastAsia="tr-TR"/>
        </w:rPr>
      </w:pPr>
      <w:r w:rsidRPr="003A0FB7">
        <w:rPr>
          <w:rFonts w:eastAsia="Times New Roman"/>
          <w:b/>
          <w:sz w:val="28"/>
          <w:szCs w:val="28"/>
          <w:lang w:eastAsia="tr-TR"/>
        </w:rPr>
        <w:t>ENGINEERING FACULTY</w:t>
      </w:r>
    </w:p>
    <w:p w14:paraId="6D6B8AAC" w14:textId="77777777" w:rsidR="00F365CB" w:rsidRPr="004A75C3" w:rsidRDefault="00F365CB" w:rsidP="00B12DE7">
      <w:pPr>
        <w:spacing w:after="0" w:line="360" w:lineRule="auto"/>
        <w:jc w:val="center"/>
        <w:rPr>
          <w:rFonts w:eastAsia="Times New Roman"/>
          <w:b/>
          <w:sz w:val="28"/>
          <w:szCs w:val="28"/>
          <w:lang w:eastAsia="tr-TR"/>
        </w:rPr>
      </w:pPr>
    </w:p>
    <w:p w14:paraId="51B3E311" w14:textId="77777777" w:rsidR="00F365CB" w:rsidRDefault="00F365CB" w:rsidP="00B12DE7">
      <w:pPr>
        <w:spacing w:after="0" w:line="360" w:lineRule="auto"/>
        <w:jc w:val="center"/>
        <w:rPr>
          <w:rFonts w:eastAsia="Times New Roman"/>
          <w:b/>
          <w:sz w:val="28"/>
          <w:szCs w:val="28"/>
          <w:lang w:eastAsia="tr-TR"/>
        </w:rPr>
      </w:pPr>
    </w:p>
    <w:p w14:paraId="5D89D47A" w14:textId="77777777" w:rsidR="00D91011" w:rsidRDefault="00D91011" w:rsidP="00B12DE7">
      <w:pPr>
        <w:spacing w:after="0" w:line="360" w:lineRule="auto"/>
        <w:jc w:val="center"/>
        <w:rPr>
          <w:rFonts w:eastAsia="Times New Roman"/>
          <w:b/>
          <w:sz w:val="28"/>
          <w:szCs w:val="28"/>
          <w:lang w:eastAsia="tr-TR"/>
        </w:rPr>
      </w:pPr>
    </w:p>
    <w:p w14:paraId="779EF139" w14:textId="77777777" w:rsidR="00D91011" w:rsidRPr="004A75C3" w:rsidRDefault="00D91011" w:rsidP="00B12DE7">
      <w:pPr>
        <w:spacing w:after="0" w:line="360" w:lineRule="auto"/>
        <w:jc w:val="center"/>
        <w:rPr>
          <w:rFonts w:eastAsia="Times New Roman"/>
          <w:b/>
          <w:sz w:val="28"/>
          <w:szCs w:val="28"/>
          <w:lang w:eastAsia="tr-TR"/>
        </w:rPr>
      </w:pPr>
    </w:p>
    <w:p w14:paraId="7D1AE34E" w14:textId="3D2C9E3A" w:rsidR="00F365CB" w:rsidRPr="004A75C3" w:rsidRDefault="003A0FB7" w:rsidP="00B12DE7">
      <w:pPr>
        <w:spacing w:after="0" w:line="360" w:lineRule="auto"/>
        <w:jc w:val="center"/>
        <w:rPr>
          <w:rFonts w:eastAsia="Times New Roman"/>
          <w:b/>
          <w:sz w:val="28"/>
          <w:szCs w:val="28"/>
          <w:lang w:eastAsia="tr-TR"/>
        </w:rPr>
      </w:pPr>
      <w:r w:rsidRPr="003A0FB7">
        <w:rPr>
          <w:rFonts w:eastAsia="Times New Roman"/>
          <w:b/>
          <w:sz w:val="28"/>
          <w:szCs w:val="28"/>
          <w:lang w:eastAsia="tr-TR"/>
        </w:rPr>
        <w:t>DEPARTMENT OF COMPUTER ENGINEERING</w:t>
      </w:r>
    </w:p>
    <w:p w14:paraId="0B8F2944" w14:textId="77777777" w:rsidR="00F365CB" w:rsidRPr="004A75C3" w:rsidRDefault="00F365CB" w:rsidP="00B12DE7">
      <w:pPr>
        <w:spacing w:after="0" w:line="360" w:lineRule="auto"/>
        <w:jc w:val="center"/>
        <w:rPr>
          <w:rFonts w:eastAsia="Times New Roman"/>
          <w:b/>
          <w:sz w:val="28"/>
          <w:szCs w:val="28"/>
          <w:lang w:eastAsia="tr-TR"/>
        </w:rPr>
      </w:pPr>
    </w:p>
    <w:p w14:paraId="33BABD74" w14:textId="77777777" w:rsidR="00F365CB" w:rsidRPr="004A75C3" w:rsidRDefault="00F365CB" w:rsidP="00B12DE7">
      <w:pPr>
        <w:spacing w:after="0" w:line="360" w:lineRule="auto"/>
        <w:jc w:val="center"/>
        <w:rPr>
          <w:rFonts w:eastAsia="Times New Roman"/>
          <w:b/>
          <w:sz w:val="28"/>
          <w:szCs w:val="28"/>
          <w:lang w:eastAsia="tr-TR"/>
        </w:rPr>
      </w:pPr>
    </w:p>
    <w:p w14:paraId="6E681640" w14:textId="77777777" w:rsidR="00F365CB" w:rsidRDefault="00F365CB" w:rsidP="00B12DE7">
      <w:pPr>
        <w:spacing w:after="0" w:line="360" w:lineRule="auto"/>
        <w:jc w:val="center"/>
        <w:rPr>
          <w:rFonts w:eastAsia="Times New Roman"/>
          <w:b/>
          <w:sz w:val="28"/>
          <w:szCs w:val="28"/>
          <w:lang w:eastAsia="tr-TR"/>
        </w:rPr>
      </w:pPr>
    </w:p>
    <w:p w14:paraId="4840DE2C" w14:textId="77777777" w:rsidR="00F72D5F" w:rsidRPr="004A75C3" w:rsidRDefault="00F72D5F" w:rsidP="00B12DE7">
      <w:pPr>
        <w:spacing w:after="0" w:line="360" w:lineRule="auto"/>
        <w:jc w:val="center"/>
        <w:rPr>
          <w:rFonts w:eastAsia="Times New Roman"/>
          <w:b/>
          <w:sz w:val="28"/>
          <w:szCs w:val="28"/>
          <w:lang w:eastAsia="tr-TR"/>
        </w:rPr>
      </w:pPr>
    </w:p>
    <w:p w14:paraId="2A2A995A" w14:textId="77777777" w:rsidR="00F365CB" w:rsidRPr="004A75C3" w:rsidRDefault="00F365CB" w:rsidP="00B12DE7">
      <w:pPr>
        <w:spacing w:after="0" w:line="360" w:lineRule="auto"/>
        <w:jc w:val="center"/>
        <w:rPr>
          <w:rFonts w:eastAsia="Times New Roman"/>
          <w:b/>
          <w:sz w:val="28"/>
          <w:szCs w:val="28"/>
          <w:lang w:eastAsia="tr-TR"/>
        </w:rPr>
      </w:pPr>
    </w:p>
    <w:p w14:paraId="3F49CE2A" w14:textId="77777777" w:rsidR="00F365CB" w:rsidRPr="004A75C3" w:rsidRDefault="00F365CB" w:rsidP="00B12DE7">
      <w:pPr>
        <w:spacing w:after="0" w:line="360" w:lineRule="auto"/>
        <w:jc w:val="center"/>
        <w:rPr>
          <w:rFonts w:eastAsia="Times New Roman"/>
          <w:b/>
          <w:sz w:val="28"/>
          <w:szCs w:val="28"/>
          <w:lang w:eastAsia="tr-TR"/>
        </w:rPr>
      </w:pPr>
    </w:p>
    <w:p w14:paraId="0D76EB24" w14:textId="77777777" w:rsidR="00F365CB" w:rsidRPr="004A75C3" w:rsidRDefault="00F365CB" w:rsidP="00B12DE7">
      <w:pPr>
        <w:spacing w:after="0" w:line="360" w:lineRule="auto"/>
        <w:jc w:val="center"/>
        <w:rPr>
          <w:rFonts w:eastAsia="Times New Roman"/>
          <w:b/>
          <w:sz w:val="28"/>
          <w:szCs w:val="28"/>
          <w:lang w:eastAsia="tr-TR"/>
        </w:rPr>
      </w:pPr>
    </w:p>
    <w:p w14:paraId="26277B4D" w14:textId="73D23CAC" w:rsidR="00F365CB" w:rsidRDefault="00F365CB" w:rsidP="00B12DE7">
      <w:pPr>
        <w:spacing w:after="0" w:line="360" w:lineRule="auto"/>
        <w:jc w:val="center"/>
        <w:rPr>
          <w:rFonts w:eastAsia="Times New Roman"/>
          <w:b/>
          <w:noProof/>
          <w:sz w:val="28"/>
          <w:lang w:eastAsia="tr-TR"/>
        </w:rPr>
      </w:pPr>
      <w:r>
        <w:rPr>
          <w:rFonts w:eastAsia="Times New Roman"/>
          <w:b/>
          <w:noProof/>
          <w:sz w:val="28"/>
        </w:rPr>
        <mc:AlternateContent>
          <mc:Choice Requires="wps">
            <w:drawing>
              <wp:anchor distT="0" distB="0" distL="114293" distR="114293" simplePos="0" relativeHeight="251661312" behindDoc="0" locked="0" layoutInCell="1" allowOverlap="1" wp14:anchorId="30DE11B8" wp14:editId="525A8FA4">
                <wp:simplePos x="0" y="0"/>
                <wp:positionH relativeFrom="page">
                  <wp:posOffset>991234</wp:posOffset>
                </wp:positionH>
                <wp:positionV relativeFrom="margin">
                  <wp:posOffset>2029460</wp:posOffset>
                </wp:positionV>
                <wp:extent cx="899795" cy="0"/>
                <wp:effectExtent l="0" t="0" r="0" b="0"/>
                <wp:wrapNone/>
                <wp:docPr id="9" name="Straight Arrow Connector 9"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97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377190D9" id="_x0000_t32" coordsize="21600,21600" o:spt="32" o:oned="t" path="m,l21600,21600e" filled="f">
                <v:path arrowok="t" fillok="f" o:connecttype="none"/>
                <o:lock v:ext="edit" shapetype="t"/>
              </v:shapetype>
              <v:shape id="Straight Arrow Connector 9" o:spid="_x0000_s1026" type="#_x0000_t32" style="position:absolute;margin-left:78.05pt;margin-top:159.8pt;width:70.85pt;height:0;rotation:90;z-index:251661312;visibility:hidden;mso-wrap-style:square;mso-width-percent:0;mso-height-percent:0;mso-wrap-distance-left:3.17481mm;mso-wrap-distance-top:0;mso-wrap-distance-right:3.17481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">
                <v:stroke startarrow="block" endarrow="block"/>
                <w10:wrap anchorx="page" anchory="margin"/>
              </v:shape>
            </w:pict>
          </mc:Fallback>
        </mc:AlternateContent>
      </w:r>
      <w:r>
        <w:rPr>
          <w:rFonts w:eastAsia="Times New Roman"/>
          <w:noProof/>
        </w:rPr>
        <mc:AlternateContent>
          <mc:Choice Requires="wps">
            <w:drawing>
              <wp:anchor distT="4294967291" distB="4294967291" distL="114300" distR="114300" simplePos="0" relativeHeight="251662336" behindDoc="0" locked="0" layoutInCell="1" allowOverlap="1" wp14:anchorId="77457193" wp14:editId="3E22FCEE">
                <wp:simplePos x="0" y="0"/>
                <wp:positionH relativeFrom="column">
                  <wp:posOffset>-1433195</wp:posOffset>
                </wp:positionH>
                <wp:positionV relativeFrom="paragraph">
                  <wp:posOffset>36194</wp:posOffset>
                </wp:positionV>
                <wp:extent cx="3419475" cy="0"/>
                <wp:effectExtent l="0" t="0" r="0" b="0"/>
                <wp:wrapNone/>
                <wp:docPr id="4" name="Straight Connector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94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5D74905" id="Straight Connector 4" o:spid="_x0000_s1026" style="position:absolute;z-index:251662336;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" strokecolor="#4a7ebb">
                <o:lock v:ext="edit" shapetype="f"/>
              </v:line>
            </w:pict>
          </mc:Fallback>
        </mc:AlternateContent>
      </w:r>
      <w:r w:rsidR="003A0FB7">
        <w:rPr>
          <w:rFonts w:eastAsia="Times New Roman"/>
          <w:b/>
          <w:noProof/>
          <w:sz w:val="28"/>
          <w:lang w:eastAsia="tr-TR"/>
        </w:rPr>
        <w:t>CLOUD</w:t>
      </w:r>
      <w:r w:rsidR="00745EA4">
        <w:rPr>
          <w:rFonts w:eastAsia="Times New Roman"/>
          <w:b/>
          <w:noProof/>
          <w:sz w:val="28"/>
          <w:lang w:eastAsia="tr-TR"/>
        </w:rPr>
        <w:t xml:space="preserve"> </w:t>
      </w:r>
      <w:r w:rsidR="003A0FB7">
        <w:rPr>
          <w:rFonts w:eastAsia="Times New Roman"/>
          <w:b/>
          <w:noProof/>
          <w:sz w:val="28"/>
          <w:lang w:eastAsia="tr-TR"/>
        </w:rPr>
        <w:t>BASED HONEYPOT SYSTEMS</w:t>
      </w:r>
    </w:p>
    <w:p w14:paraId="53B20DCA" w14:textId="77777777" w:rsidR="00F365CB" w:rsidRPr="004A75C3" w:rsidRDefault="00F365CB" w:rsidP="00B12DE7">
      <w:pPr>
        <w:spacing w:after="0" w:line="360" w:lineRule="auto"/>
        <w:jc w:val="center"/>
        <w:rPr>
          <w:rFonts w:eastAsia="Times New Roman"/>
          <w:b/>
          <w:noProof/>
          <w:sz w:val="18"/>
          <w:lang w:eastAsia="tr-TR"/>
        </w:rPr>
      </w:pPr>
      <w:r w:rsidRPr="004A75C3">
        <w:rPr>
          <w:rFonts w:eastAsia="Times New Roman"/>
          <w:b/>
          <w:noProof/>
          <w:sz w:val="28"/>
          <w:lang w:eastAsia="tr-TR"/>
        </w:rPr>
        <w:br/>
      </w:r>
    </w:p>
    <w:p w14:paraId="70C7EFE6" w14:textId="77777777" w:rsidR="00F365CB" w:rsidRPr="004A75C3" w:rsidRDefault="00F365CB" w:rsidP="00B12DE7">
      <w:pPr>
        <w:spacing w:after="0" w:line="360" w:lineRule="auto"/>
        <w:jc w:val="center"/>
        <w:rPr>
          <w:rFonts w:eastAsia="Times New Roman"/>
          <w:b/>
          <w:bCs/>
          <w:caps/>
          <w:sz w:val="28"/>
          <w:szCs w:val="28"/>
          <w:lang w:eastAsia="tr-TR"/>
        </w:rPr>
      </w:pPr>
    </w:p>
    <w:p w14:paraId="414B2B83" w14:textId="77777777" w:rsidR="00F365CB" w:rsidRPr="004A75C3" w:rsidRDefault="00F365CB" w:rsidP="00B12DE7">
      <w:pPr>
        <w:spacing w:after="0" w:line="360" w:lineRule="auto"/>
        <w:jc w:val="center"/>
        <w:rPr>
          <w:rFonts w:eastAsia="Times New Roman"/>
          <w:b/>
          <w:sz w:val="28"/>
          <w:szCs w:val="28"/>
          <w:lang w:eastAsia="tr-TR"/>
        </w:rPr>
      </w:pPr>
    </w:p>
    <w:p w14:paraId="7BD11C39" w14:textId="77777777" w:rsidR="00F365CB" w:rsidRPr="004A75C3" w:rsidRDefault="00F365CB" w:rsidP="00B12DE7">
      <w:pPr>
        <w:spacing w:after="0" w:line="360" w:lineRule="auto"/>
        <w:jc w:val="center"/>
        <w:rPr>
          <w:rFonts w:eastAsia="Times New Roman"/>
          <w:b/>
          <w:sz w:val="28"/>
          <w:szCs w:val="28"/>
          <w:lang w:eastAsia="tr-TR"/>
        </w:rPr>
      </w:pPr>
    </w:p>
    <w:p w14:paraId="2034BC88" w14:textId="77777777" w:rsidR="00F365CB" w:rsidRPr="004A75C3" w:rsidRDefault="00F365CB" w:rsidP="00B12DE7">
      <w:pPr>
        <w:spacing w:after="0" w:line="360" w:lineRule="auto"/>
        <w:jc w:val="center"/>
        <w:rPr>
          <w:rFonts w:eastAsia="Times New Roman"/>
          <w:b/>
          <w:sz w:val="28"/>
          <w:szCs w:val="28"/>
          <w:lang w:eastAsia="tr-TR"/>
        </w:rPr>
      </w:pPr>
    </w:p>
    <w:p w14:paraId="223170C5" w14:textId="4B452566" w:rsidR="00F365CB" w:rsidRPr="004A75C3" w:rsidRDefault="00F365CB" w:rsidP="00B12DE7">
      <w:pPr>
        <w:spacing w:after="0" w:line="360" w:lineRule="auto"/>
        <w:jc w:val="center"/>
        <w:rPr>
          <w:rFonts w:eastAsia="Times New Roman"/>
          <w:b/>
          <w:sz w:val="36"/>
          <w:lang w:eastAsia="tr-TR"/>
        </w:rPr>
      </w:pPr>
      <w:r>
        <w:rPr>
          <w:rFonts w:eastAsia="Times New Roman"/>
          <w:noProof/>
        </w:rPr>
        <mc:AlternateContent>
          <mc:Choice Requires="wps">
            <w:drawing>
              <wp:anchor distT="0" distB="0" distL="114300" distR="114300" simplePos="0" relativeHeight="251663360" behindDoc="0" locked="0" layoutInCell="1" allowOverlap="1" wp14:anchorId="5F4DF8EC" wp14:editId="4D5353FE">
                <wp:simplePos x="0" y="0"/>
                <wp:positionH relativeFrom="column">
                  <wp:posOffset>-571500</wp:posOffset>
                </wp:positionH>
                <wp:positionV relativeFrom="paragraph">
                  <wp:posOffset>224790</wp:posOffset>
                </wp:positionV>
                <wp:extent cx="586105" cy="378460"/>
                <wp:effectExtent l="0" t="0" r="0" b="0"/>
                <wp:wrapNone/>
                <wp:docPr id="3" name="Text Box 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78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4B4B" w14:textId="77777777" w:rsidR="001B111C" w:rsidRPr="00D476DA" w:rsidRDefault="001B111C" w:rsidP="00F365CB">
                            <w:pPr>
                              <w:jc w:val="right"/>
                              <w:rPr>
                                <w:b/>
                                <w:sz w:val="20"/>
                              </w:rPr>
                            </w:pPr>
                            <w:r>
                              <w:rPr>
                                <w:b/>
                                <w:sz w:val="20"/>
                              </w:rPr>
                              <w:t>5,2</w:t>
                            </w:r>
                            <w:r w:rsidRPr="00D476DA">
                              <w:rPr>
                                <w:b/>
                                <w:sz w:val="20"/>
                              </w:rP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DF8EC" id="_x0000_t202" coordsize="21600,21600" o:spt="202" path="m,l,21600r21600,l21600,xe">
                <v:stroke joinstyle="miter"/>
                <v:path gradientshapeok="t" o:connecttype="rect"/>
              </v:shapetype>
              <v:shape id="Text Box 3" o:spid="_x0000_s1026" type="#_x0000_t202" style="position:absolute;left:0;text-align:left;margin-left:-45pt;margin-top:17.7pt;width:46.15pt;height:29.8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" stroked="f">
                <v:textbox>
                  <w:txbxContent>
                    <w:p w14:paraId="68924B4B" w14:textId="77777777" w:rsidR="001B111C" w:rsidRPr="00D476DA" w:rsidRDefault="001B111C" w:rsidP="00F365CB">
                      <w:pPr>
                        <w:jc w:val="right"/>
                        <w:rPr>
                          <w:b/>
                          <w:sz w:val="20"/>
                        </w:rPr>
                      </w:pPr>
                      <w:r>
                        <w:rPr>
                          <w:b/>
                          <w:sz w:val="20"/>
                        </w:rPr>
                        <w:t>5,2</w:t>
                      </w:r>
                      <w:r w:rsidRPr="00D476DA">
                        <w:rPr>
                          <w:b/>
                          <w:sz w:val="20"/>
                        </w:rPr>
                        <w:t xml:space="preserve"> cm</w:t>
                      </w:r>
                    </w:p>
                  </w:txbxContent>
                </v:textbox>
              </v:shape>
            </w:pict>
          </mc:Fallback>
        </mc:AlternateContent>
      </w:r>
      <w:r>
        <w:rPr>
          <w:rFonts w:eastAsia="Times New Roman"/>
          <w:b/>
          <w:noProof/>
          <w:sz w:val="28"/>
        </w:rPr>
        <mc:AlternateContent>
          <mc:Choice Requires="wps">
            <w:drawing>
              <wp:anchor distT="4294967291" distB="4294967291" distL="114300" distR="114300" simplePos="0" relativeHeight="251664384" behindDoc="0" locked="0" layoutInCell="1" allowOverlap="1" wp14:anchorId="10CA2472" wp14:editId="35E4F5D8">
                <wp:simplePos x="0" y="0"/>
                <wp:positionH relativeFrom="column">
                  <wp:posOffset>-1401445</wp:posOffset>
                </wp:positionH>
                <wp:positionV relativeFrom="paragraph">
                  <wp:posOffset>34289</wp:posOffset>
                </wp:positionV>
                <wp:extent cx="3420110" cy="0"/>
                <wp:effectExtent l="0" t="0" r="0" b="0"/>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011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AC019B5" id="Straight Connector 1" o:spid="_x0000_s1026" style="position:absolute;z-index:251664384;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" strokecolor="#4a7ebb">
                <o:lock v:ext="edit" shapetype="f"/>
              </v:line>
            </w:pict>
          </mc:Fallback>
        </mc:AlternateContent>
      </w:r>
      <w:r w:rsidR="003A0FB7">
        <w:rPr>
          <w:rFonts w:eastAsia="Times New Roman"/>
          <w:b/>
          <w:noProof/>
          <w:sz w:val="28"/>
          <w:lang w:eastAsia="tr-TR"/>
        </w:rPr>
        <w:t>GÜRKAN GÖKDEMİR</w:t>
      </w:r>
    </w:p>
    <w:p w14:paraId="5DBFF45B" w14:textId="77777777" w:rsidR="00F365CB" w:rsidRPr="004A75C3" w:rsidRDefault="00F365CB" w:rsidP="00B12DE7">
      <w:pPr>
        <w:spacing w:after="0" w:line="360" w:lineRule="auto"/>
        <w:jc w:val="center"/>
        <w:rPr>
          <w:rFonts w:eastAsia="Times New Roman"/>
          <w:b/>
          <w:sz w:val="28"/>
          <w:szCs w:val="28"/>
          <w:lang w:eastAsia="tr-TR"/>
        </w:rPr>
      </w:pPr>
    </w:p>
    <w:p w14:paraId="280E2924" w14:textId="77777777" w:rsidR="00F365CB" w:rsidRPr="004A75C3" w:rsidRDefault="00F365CB" w:rsidP="00B12DE7">
      <w:pPr>
        <w:spacing w:after="0" w:line="360" w:lineRule="auto"/>
        <w:jc w:val="center"/>
        <w:rPr>
          <w:rFonts w:eastAsia="Times New Roman"/>
          <w:b/>
          <w:sz w:val="28"/>
          <w:szCs w:val="28"/>
          <w:lang w:eastAsia="tr-TR"/>
        </w:rPr>
      </w:pPr>
    </w:p>
    <w:p w14:paraId="424D1B00" w14:textId="77777777" w:rsidR="00F365CB" w:rsidRPr="004A75C3" w:rsidRDefault="00F365CB" w:rsidP="00B12DE7">
      <w:pPr>
        <w:spacing w:after="0" w:line="360" w:lineRule="auto"/>
        <w:jc w:val="center"/>
        <w:rPr>
          <w:rFonts w:eastAsia="Times New Roman"/>
          <w:b/>
          <w:sz w:val="28"/>
          <w:szCs w:val="28"/>
          <w:lang w:eastAsia="tr-TR"/>
        </w:rPr>
      </w:pPr>
    </w:p>
    <w:p w14:paraId="78840665" w14:textId="77777777" w:rsidR="00F365CB" w:rsidRPr="004A75C3" w:rsidRDefault="00F365CB" w:rsidP="00B12DE7">
      <w:pPr>
        <w:spacing w:after="0" w:line="360" w:lineRule="auto"/>
        <w:jc w:val="center"/>
        <w:rPr>
          <w:rFonts w:eastAsia="Times New Roman"/>
          <w:b/>
          <w:sz w:val="28"/>
          <w:szCs w:val="28"/>
          <w:lang w:eastAsia="tr-TR"/>
        </w:rPr>
      </w:pPr>
    </w:p>
    <w:p w14:paraId="05BD1210" w14:textId="0E3E716B" w:rsidR="009B674E" w:rsidRPr="009A2CF3" w:rsidRDefault="003A0FB7" w:rsidP="00B12DE7">
      <w:pPr>
        <w:spacing w:after="0" w:line="360" w:lineRule="auto"/>
        <w:jc w:val="center"/>
        <w:rPr>
          <w:rFonts w:eastAsia="Times New Roman"/>
          <w:b/>
          <w:sz w:val="28"/>
          <w:szCs w:val="28"/>
          <w:lang w:eastAsia="tr-TR"/>
        </w:rPr>
      </w:pPr>
      <w:r w:rsidRPr="003A0FB7">
        <w:rPr>
          <w:rFonts w:eastAsia="Times New Roman"/>
          <w:b/>
          <w:sz w:val="28"/>
          <w:szCs w:val="28"/>
          <w:lang w:eastAsia="tr-TR"/>
        </w:rPr>
        <w:t xml:space="preserve">KOCAELI </w:t>
      </w:r>
      <w:bookmarkStart w:id="1" w:name="_Toc475538848"/>
      <w:r w:rsidR="000B4983">
        <w:rPr>
          <w:rFonts w:eastAsia="Times New Roman"/>
          <w:b/>
          <w:sz w:val="28"/>
          <w:szCs w:val="28"/>
          <w:lang w:eastAsia="tr-TR"/>
        </w:rPr>
        <w:t>2019</w:t>
      </w:r>
    </w:p>
    <w:p w14:paraId="3C7F8E4C" w14:textId="4DEAB241" w:rsidR="00716DDE" w:rsidRPr="002478DC" w:rsidRDefault="00E329A8" w:rsidP="002345BA">
      <w:pPr>
        <w:pStyle w:val="Heading2"/>
        <w:tabs>
          <w:tab w:val="left" w:pos="990"/>
        </w:tabs>
        <w:jc w:val="both"/>
      </w:pPr>
      <w:bookmarkStart w:id="2" w:name="_Toc38370804"/>
      <w:bookmarkEnd w:id="1"/>
      <w:r w:rsidRPr="00E329A8">
        <w:rPr>
          <w:b/>
        </w:rPr>
        <w:lastRenderedPageBreak/>
        <w:t>CONTENTS</w:t>
      </w:r>
      <w:bookmarkEnd w:id="2"/>
    </w:p>
    <w:p w14:paraId="23CE2B00" w14:textId="419DAFEE" w:rsidR="00B578D5" w:rsidRPr="00E329A8" w:rsidRDefault="00B578D5" w:rsidP="002345BA">
      <w:pPr>
        <w:pStyle w:val="No-TOC-Heading"/>
        <w:jc w:val="both"/>
        <w:rPr>
          <w:b/>
        </w:rPr>
      </w:pPr>
    </w:p>
    <w:p w14:paraId="7766B5C9" w14:textId="77777777" w:rsidR="0058086D"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58086D" w:rsidRPr="000172DF">
        <w:rPr>
          <w:b/>
          <w:noProof/>
        </w:rPr>
        <w:t>CONTENTS</w:t>
      </w:r>
      <w:r w:rsidR="0058086D">
        <w:rPr>
          <w:noProof/>
        </w:rPr>
        <w:tab/>
      </w:r>
      <w:r w:rsidR="0058086D">
        <w:rPr>
          <w:noProof/>
        </w:rPr>
        <w:fldChar w:fldCharType="begin"/>
      </w:r>
      <w:r w:rsidR="0058086D">
        <w:rPr>
          <w:noProof/>
        </w:rPr>
        <w:instrText xml:space="preserve"> PAGEREF _Toc38370804 \h </w:instrText>
      </w:r>
      <w:r w:rsidR="0058086D">
        <w:rPr>
          <w:noProof/>
        </w:rPr>
      </w:r>
      <w:r w:rsidR="0058086D">
        <w:rPr>
          <w:noProof/>
        </w:rPr>
        <w:fldChar w:fldCharType="separate"/>
      </w:r>
      <w:r w:rsidR="00995D07">
        <w:rPr>
          <w:noProof/>
        </w:rPr>
        <w:t>ii</w:t>
      </w:r>
      <w:r w:rsidR="0058086D">
        <w:rPr>
          <w:noProof/>
        </w:rPr>
        <w:fldChar w:fldCharType="end"/>
      </w:r>
    </w:p>
    <w:p w14:paraId="3A58C818" w14:textId="77777777" w:rsidR="0058086D" w:rsidRDefault="0058086D">
      <w:pPr>
        <w:pStyle w:val="TOC1"/>
        <w:rPr>
          <w:rFonts w:asciiTheme="minorHAnsi" w:eastAsiaTheme="minorEastAsia" w:hAnsiTheme="minorHAnsi" w:cstheme="minorBidi"/>
          <w:noProof/>
          <w:sz w:val="22"/>
          <w:szCs w:val="22"/>
        </w:rPr>
      </w:pPr>
      <w:r w:rsidRPr="000172DF">
        <w:rPr>
          <w:b/>
          <w:noProof/>
        </w:rPr>
        <w:t>ABSTRACT</w:t>
      </w:r>
      <w:r>
        <w:rPr>
          <w:noProof/>
        </w:rPr>
        <w:tab/>
      </w:r>
      <w:r>
        <w:rPr>
          <w:noProof/>
        </w:rPr>
        <w:fldChar w:fldCharType="begin"/>
      </w:r>
      <w:r>
        <w:rPr>
          <w:noProof/>
        </w:rPr>
        <w:instrText xml:space="preserve"> PAGEREF _Toc38370805 \h </w:instrText>
      </w:r>
      <w:r>
        <w:rPr>
          <w:noProof/>
        </w:rPr>
      </w:r>
      <w:r>
        <w:rPr>
          <w:noProof/>
        </w:rPr>
        <w:fldChar w:fldCharType="separate"/>
      </w:r>
      <w:r w:rsidR="00995D07">
        <w:rPr>
          <w:noProof/>
        </w:rPr>
        <w:t>iv</w:t>
      </w:r>
      <w:r>
        <w:rPr>
          <w:noProof/>
        </w:rPr>
        <w:fldChar w:fldCharType="end"/>
      </w:r>
    </w:p>
    <w:p w14:paraId="7B012618" w14:textId="77777777" w:rsidR="0058086D" w:rsidRDefault="0058086D">
      <w:pPr>
        <w:pStyle w:val="TOC1"/>
        <w:rPr>
          <w:rFonts w:asciiTheme="minorHAnsi" w:eastAsiaTheme="minorEastAsia" w:hAnsiTheme="minorHAnsi" w:cstheme="minorBidi"/>
          <w:noProof/>
          <w:sz w:val="22"/>
          <w:szCs w:val="22"/>
        </w:rPr>
      </w:pPr>
      <w:r w:rsidRPr="000172DF">
        <w:rPr>
          <w:b/>
          <w:noProof/>
        </w:rPr>
        <w:t>INTRODUCTION</w:t>
      </w:r>
      <w:r>
        <w:rPr>
          <w:noProof/>
        </w:rPr>
        <w:tab/>
      </w:r>
      <w:r>
        <w:rPr>
          <w:noProof/>
        </w:rPr>
        <w:fldChar w:fldCharType="begin"/>
      </w:r>
      <w:r>
        <w:rPr>
          <w:noProof/>
        </w:rPr>
        <w:instrText xml:space="preserve"> PAGEREF _Toc38370806 \h </w:instrText>
      </w:r>
      <w:r>
        <w:rPr>
          <w:noProof/>
        </w:rPr>
      </w:r>
      <w:r>
        <w:rPr>
          <w:noProof/>
        </w:rPr>
        <w:fldChar w:fldCharType="separate"/>
      </w:r>
      <w:r w:rsidR="00995D07">
        <w:rPr>
          <w:noProof/>
        </w:rPr>
        <w:t>v</w:t>
      </w:r>
      <w:r>
        <w:rPr>
          <w:noProof/>
        </w:rPr>
        <w:fldChar w:fldCharType="end"/>
      </w:r>
    </w:p>
    <w:p w14:paraId="761F5DB4" w14:textId="77777777" w:rsidR="0058086D" w:rsidRDefault="0058086D">
      <w:pPr>
        <w:pStyle w:val="TOC1"/>
        <w:rPr>
          <w:rFonts w:asciiTheme="minorHAnsi" w:eastAsiaTheme="minorEastAsia" w:hAnsiTheme="minorHAnsi" w:cstheme="minorBidi"/>
          <w:noProof/>
          <w:sz w:val="22"/>
          <w:szCs w:val="22"/>
        </w:rPr>
      </w:pPr>
      <w:r w:rsidRPr="000172DF">
        <w:rPr>
          <w:b/>
          <w:noProof/>
        </w:rPr>
        <w:t>1. CLOUD COMPUTING</w:t>
      </w:r>
      <w:r>
        <w:rPr>
          <w:noProof/>
        </w:rPr>
        <w:tab/>
      </w:r>
      <w:r>
        <w:rPr>
          <w:noProof/>
        </w:rPr>
        <w:fldChar w:fldCharType="begin"/>
      </w:r>
      <w:r>
        <w:rPr>
          <w:noProof/>
        </w:rPr>
        <w:instrText xml:space="preserve"> PAGEREF _Toc38370807 \h </w:instrText>
      </w:r>
      <w:r>
        <w:rPr>
          <w:noProof/>
        </w:rPr>
      </w:r>
      <w:r>
        <w:rPr>
          <w:noProof/>
        </w:rPr>
        <w:fldChar w:fldCharType="separate"/>
      </w:r>
      <w:r w:rsidR="00995D07">
        <w:rPr>
          <w:noProof/>
        </w:rPr>
        <w:t>7</w:t>
      </w:r>
      <w:r>
        <w:rPr>
          <w:noProof/>
        </w:rPr>
        <w:fldChar w:fldCharType="end"/>
      </w:r>
    </w:p>
    <w:p w14:paraId="2C5AAD51" w14:textId="77777777" w:rsidR="0058086D" w:rsidRDefault="0058086D">
      <w:pPr>
        <w:pStyle w:val="TOC3"/>
        <w:rPr>
          <w:rFonts w:asciiTheme="minorHAnsi" w:eastAsiaTheme="minorEastAsia" w:hAnsiTheme="minorHAnsi" w:cstheme="minorBidi"/>
          <w:noProof/>
          <w:sz w:val="22"/>
          <w:szCs w:val="22"/>
        </w:rPr>
      </w:pPr>
      <w:r w:rsidRPr="000172DF">
        <w:rPr>
          <w:b/>
          <w:noProof/>
        </w:rPr>
        <w:t>1.1. What is Cloud Computing Services?</w:t>
      </w:r>
      <w:r>
        <w:rPr>
          <w:noProof/>
        </w:rPr>
        <w:tab/>
      </w:r>
      <w:r>
        <w:rPr>
          <w:noProof/>
        </w:rPr>
        <w:fldChar w:fldCharType="begin"/>
      </w:r>
      <w:r>
        <w:rPr>
          <w:noProof/>
        </w:rPr>
        <w:instrText xml:space="preserve"> PAGEREF _Toc38370808 \h </w:instrText>
      </w:r>
      <w:r>
        <w:rPr>
          <w:noProof/>
        </w:rPr>
      </w:r>
      <w:r>
        <w:rPr>
          <w:noProof/>
        </w:rPr>
        <w:fldChar w:fldCharType="separate"/>
      </w:r>
      <w:r w:rsidR="00995D07">
        <w:rPr>
          <w:noProof/>
        </w:rPr>
        <w:t>7</w:t>
      </w:r>
      <w:r>
        <w:rPr>
          <w:noProof/>
        </w:rPr>
        <w:fldChar w:fldCharType="end"/>
      </w:r>
    </w:p>
    <w:p w14:paraId="2DB7B7B2" w14:textId="77777777" w:rsidR="0058086D" w:rsidRDefault="0058086D">
      <w:pPr>
        <w:pStyle w:val="TOC3"/>
        <w:rPr>
          <w:rFonts w:asciiTheme="minorHAnsi" w:eastAsiaTheme="minorEastAsia" w:hAnsiTheme="minorHAnsi" w:cstheme="minorBidi"/>
          <w:noProof/>
          <w:sz w:val="22"/>
          <w:szCs w:val="22"/>
        </w:rPr>
      </w:pPr>
      <w:r w:rsidRPr="000172DF">
        <w:rPr>
          <w:b/>
          <w:noProof/>
        </w:rPr>
        <w:t>1.2. Advantages of Cloud Computing Services</w:t>
      </w:r>
      <w:r>
        <w:rPr>
          <w:noProof/>
        </w:rPr>
        <w:tab/>
      </w:r>
      <w:r>
        <w:rPr>
          <w:noProof/>
        </w:rPr>
        <w:fldChar w:fldCharType="begin"/>
      </w:r>
      <w:r>
        <w:rPr>
          <w:noProof/>
        </w:rPr>
        <w:instrText xml:space="preserve"> PAGEREF _Toc38370809 \h </w:instrText>
      </w:r>
      <w:r>
        <w:rPr>
          <w:noProof/>
        </w:rPr>
      </w:r>
      <w:r>
        <w:rPr>
          <w:noProof/>
        </w:rPr>
        <w:fldChar w:fldCharType="separate"/>
      </w:r>
      <w:r w:rsidR="00995D07">
        <w:rPr>
          <w:noProof/>
        </w:rPr>
        <w:t>7</w:t>
      </w:r>
      <w:r>
        <w:rPr>
          <w:noProof/>
        </w:rPr>
        <w:fldChar w:fldCharType="end"/>
      </w:r>
    </w:p>
    <w:p w14:paraId="7C0EF523" w14:textId="77777777" w:rsidR="0058086D" w:rsidRDefault="0058086D">
      <w:pPr>
        <w:pStyle w:val="TOC3"/>
        <w:rPr>
          <w:rFonts w:asciiTheme="minorHAnsi" w:eastAsiaTheme="minorEastAsia" w:hAnsiTheme="minorHAnsi" w:cstheme="minorBidi"/>
          <w:noProof/>
          <w:sz w:val="22"/>
          <w:szCs w:val="22"/>
        </w:rPr>
      </w:pPr>
      <w:r w:rsidRPr="000172DF">
        <w:rPr>
          <w:b/>
          <w:noProof/>
        </w:rPr>
        <w:t>1.3. Types of Cloud Computing</w:t>
      </w:r>
      <w:r>
        <w:rPr>
          <w:noProof/>
        </w:rPr>
        <w:tab/>
      </w:r>
      <w:r>
        <w:rPr>
          <w:noProof/>
        </w:rPr>
        <w:fldChar w:fldCharType="begin"/>
      </w:r>
      <w:r>
        <w:rPr>
          <w:noProof/>
        </w:rPr>
        <w:instrText xml:space="preserve"> PAGEREF _Toc38370810 \h </w:instrText>
      </w:r>
      <w:r>
        <w:rPr>
          <w:noProof/>
        </w:rPr>
      </w:r>
      <w:r>
        <w:rPr>
          <w:noProof/>
        </w:rPr>
        <w:fldChar w:fldCharType="separate"/>
      </w:r>
      <w:r w:rsidR="00995D07">
        <w:rPr>
          <w:noProof/>
        </w:rPr>
        <w:t>9</w:t>
      </w:r>
      <w:r>
        <w:rPr>
          <w:noProof/>
        </w:rPr>
        <w:fldChar w:fldCharType="end"/>
      </w:r>
    </w:p>
    <w:p w14:paraId="64DF38DF" w14:textId="77777777" w:rsidR="0058086D" w:rsidRDefault="0058086D">
      <w:pPr>
        <w:pStyle w:val="TOC1"/>
        <w:rPr>
          <w:rFonts w:asciiTheme="minorHAnsi" w:eastAsiaTheme="minorEastAsia" w:hAnsiTheme="minorHAnsi" w:cstheme="minorBidi"/>
          <w:noProof/>
          <w:sz w:val="22"/>
          <w:szCs w:val="22"/>
        </w:rPr>
      </w:pPr>
      <w:r w:rsidRPr="000172DF">
        <w:rPr>
          <w:b/>
          <w:noProof/>
        </w:rPr>
        <w:t>2. SECURITY</w:t>
      </w:r>
      <w:r>
        <w:rPr>
          <w:noProof/>
        </w:rPr>
        <w:tab/>
      </w:r>
      <w:r>
        <w:rPr>
          <w:noProof/>
        </w:rPr>
        <w:fldChar w:fldCharType="begin"/>
      </w:r>
      <w:r>
        <w:rPr>
          <w:noProof/>
        </w:rPr>
        <w:instrText xml:space="preserve"> PAGEREF _Toc38370811 \h </w:instrText>
      </w:r>
      <w:r>
        <w:rPr>
          <w:noProof/>
        </w:rPr>
      </w:r>
      <w:r>
        <w:rPr>
          <w:noProof/>
        </w:rPr>
        <w:fldChar w:fldCharType="separate"/>
      </w:r>
      <w:r w:rsidR="00995D07">
        <w:rPr>
          <w:noProof/>
        </w:rPr>
        <w:t>10</w:t>
      </w:r>
      <w:r>
        <w:rPr>
          <w:noProof/>
        </w:rPr>
        <w:fldChar w:fldCharType="end"/>
      </w:r>
    </w:p>
    <w:p w14:paraId="6295B846" w14:textId="77777777" w:rsidR="0058086D" w:rsidRDefault="0058086D">
      <w:pPr>
        <w:pStyle w:val="TOC3"/>
        <w:rPr>
          <w:rFonts w:asciiTheme="minorHAnsi" w:eastAsiaTheme="minorEastAsia" w:hAnsiTheme="minorHAnsi" w:cstheme="minorBidi"/>
          <w:noProof/>
          <w:sz w:val="22"/>
          <w:szCs w:val="22"/>
        </w:rPr>
      </w:pPr>
      <w:r w:rsidRPr="000172DF">
        <w:rPr>
          <w:b/>
          <w:noProof/>
        </w:rPr>
        <w:t>2.1. Network Security</w:t>
      </w:r>
      <w:r>
        <w:rPr>
          <w:noProof/>
        </w:rPr>
        <w:tab/>
      </w:r>
      <w:r>
        <w:rPr>
          <w:noProof/>
        </w:rPr>
        <w:fldChar w:fldCharType="begin"/>
      </w:r>
      <w:r>
        <w:rPr>
          <w:noProof/>
        </w:rPr>
        <w:instrText xml:space="preserve"> PAGEREF _Toc38370812 \h </w:instrText>
      </w:r>
      <w:r>
        <w:rPr>
          <w:noProof/>
        </w:rPr>
      </w:r>
      <w:r>
        <w:rPr>
          <w:noProof/>
        </w:rPr>
        <w:fldChar w:fldCharType="separate"/>
      </w:r>
      <w:r w:rsidR="00995D07">
        <w:rPr>
          <w:noProof/>
        </w:rPr>
        <w:t>10</w:t>
      </w:r>
      <w:r>
        <w:rPr>
          <w:noProof/>
        </w:rPr>
        <w:fldChar w:fldCharType="end"/>
      </w:r>
    </w:p>
    <w:p w14:paraId="24CB3989" w14:textId="77777777" w:rsidR="0058086D" w:rsidRDefault="0058086D">
      <w:pPr>
        <w:pStyle w:val="TOC3"/>
        <w:rPr>
          <w:rFonts w:asciiTheme="minorHAnsi" w:eastAsiaTheme="minorEastAsia" w:hAnsiTheme="minorHAnsi" w:cstheme="minorBidi"/>
          <w:noProof/>
          <w:sz w:val="22"/>
          <w:szCs w:val="22"/>
        </w:rPr>
      </w:pPr>
      <w:r w:rsidRPr="000172DF">
        <w:rPr>
          <w:b/>
          <w:noProof/>
        </w:rPr>
        <w:t>2.3. Types of Malware</w:t>
      </w:r>
      <w:r>
        <w:rPr>
          <w:noProof/>
        </w:rPr>
        <w:tab/>
      </w:r>
      <w:r>
        <w:rPr>
          <w:noProof/>
        </w:rPr>
        <w:fldChar w:fldCharType="begin"/>
      </w:r>
      <w:r>
        <w:rPr>
          <w:noProof/>
        </w:rPr>
        <w:instrText xml:space="preserve"> PAGEREF _Toc38370813 \h </w:instrText>
      </w:r>
      <w:r>
        <w:rPr>
          <w:noProof/>
        </w:rPr>
      </w:r>
      <w:r>
        <w:rPr>
          <w:noProof/>
        </w:rPr>
        <w:fldChar w:fldCharType="separate"/>
      </w:r>
      <w:r w:rsidR="00995D07">
        <w:rPr>
          <w:noProof/>
        </w:rPr>
        <w:t>10</w:t>
      </w:r>
      <w:r>
        <w:rPr>
          <w:noProof/>
        </w:rPr>
        <w:fldChar w:fldCharType="end"/>
      </w:r>
    </w:p>
    <w:p w14:paraId="236B0A06" w14:textId="77777777" w:rsidR="0058086D" w:rsidRDefault="0058086D">
      <w:pPr>
        <w:pStyle w:val="TOC1"/>
        <w:rPr>
          <w:rFonts w:asciiTheme="minorHAnsi" w:eastAsiaTheme="minorEastAsia" w:hAnsiTheme="minorHAnsi" w:cstheme="minorBidi"/>
          <w:noProof/>
          <w:sz w:val="22"/>
          <w:szCs w:val="22"/>
        </w:rPr>
      </w:pPr>
      <w:r w:rsidRPr="000172DF">
        <w:rPr>
          <w:b/>
          <w:noProof/>
        </w:rPr>
        <w:t>3. HONEYPOTS</w:t>
      </w:r>
      <w:r>
        <w:rPr>
          <w:noProof/>
        </w:rPr>
        <w:tab/>
      </w:r>
      <w:r>
        <w:rPr>
          <w:noProof/>
        </w:rPr>
        <w:fldChar w:fldCharType="begin"/>
      </w:r>
      <w:r>
        <w:rPr>
          <w:noProof/>
        </w:rPr>
        <w:instrText xml:space="preserve"> PAGEREF _Toc38370814 \h </w:instrText>
      </w:r>
      <w:r>
        <w:rPr>
          <w:noProof/>
        </w:rPr>
      </w:r>
      <w:r>
        <w:rPr>
          <w:noProof/>
        </w:rPr>
        <w:fldChar w:fldCharType="separate"/>
      </w:r>
      <w:r w:rsidR="00995D07">
        <w:rPr>
          <w:noProof/>
        </w:rPr>
        <w:t>13</w:t>
      </w:r>
      <w:r>
        <w:rPr>
          <w:noProof/>
        </w:rPr>
        <w:fldChar w:fldCharType="end"/>
      </w:r>
    </w:p>
    <w:p w14:paraId="5C6C4612" w14:textId="77777777" w:rsidR="0058086D" w:rsidRDefault="0058086D">
      <w:pPr>
        <w:pStyle w:val="TOC3"/>
        <w:rPr>
          <w:rFonts w:asciiTheme="minorHAnsi" w:eastAsiaTheme="minorEastAsia" w:hAnsiTheme="minorHAnsi" w:cstheme="minorBidi"/>
          <w:noProof/>
          <w:sz w:val="22"/>
          <w:szCs w:val="22"/>
        </w:rPr>
      </w:pPr>
      <w:r w:rsidRPr="000172DF">
        <w:rPr>
          <w:b/>
          <w:noProof/>
        </w:rPr>
        <w:t>3.1. Modern Honey Network</w:t>
      </w:r>
      <w:r>
        <w:rPr>
          <w:noProof/>
        </w:rPr>
        <w:tab/>
      </w:r>
      <w:r>
        <w:rPr>
          <w:noProof/>
        </w:rPr>
        <w:fldChar w:fldCharType="begin"/>
      </w:r>
      <w:r>
        <w:rPr>
          <w:noProof/>
        </w:rPr>
        <w:instrText xml:space="preserve"> PAGEREF _Toc38370815 \h </w:instrText>
      </w:r>
      <w:r>
        <w:rPr>
          <w:noProof/>
        </w:rPr>
      </w:r>
      <w:r>
        <w:rPr>
          <w:noProof/>
        </w:rPr>
        <w:fldChar w:fldCharType="separate"/>
      </w:r>
      <w:r w:rsidR="00995D07">
        <w:rPr>
          <w:noProof/>
        </w:rPr>
        <w:t>13</w:t>
      </w:r>
      <w:r>
        <w:rPr>
          <w:noProof/>
        </w:rPr>
        <w:fldChar w:fldCharType="end"/>
      </w:r>
    </w:p>
    <w:p w14:paraId="40C8FBBA" w14:textId="77777777" w:rsidR="0058086D" w:rsidRDefault="0058086D">
      <w:pPr>
        <w:pStyle w:val="TOC3"/>
        <w:rPr>
          <w:rFonts w:asciiTheme="minorHAnsi" w:eastAsiaTheme="minorEastAsia" w:hAnsiTheme="minorHAnsi" w:cstheme="minorBidi"/>
          <w:noProof/>
          <w:sz w:val="22"/>
          <w:szCs w:val="22"/>
        </w:rPr>
      </w:pPr>
      <w:r w:rsidRPr="000172DF">
        <w:rPr>
          <w:b/>
          <w:noProof/>
        </w:rPr>
        <w:t>3.2. Cowrie Honeypot</w:t>
      </w:r>
      <w:r>
        <w:rPr>
          <w:noProof/>
        </w:rPr>
        <w:tab/>
      </w:r>
      <w:r>
        <w:rPr>
          <w:noProof/>
        </w:rPr>
        <w:fldChar w:fldCharType="begin"/>
      </w:r>
      <w:r>
        <w:rPr>
          <w:noProof/>
        </w:rPr>
        <w:instrText xml:space="preserve"> PAGEREF _Toc38370816 \h </w:instrText>
      </w:r>
      <w:r>
        <w:rPr>
          <w:noProof/>
        </w:rPr>
      </w:r>
      <w:r>
        <w:rPr>
          <w:noProof/>
        </w:rPr>
        <w:fldChar w:fldCharType="separate"/>
      </w:r>
      <w:r w:rsidR="00995D07">
        <w:rPr>
          <w:noProof/>
        </w:rPr>
        <w:t>16</w:t>
      </w:r>
      <w:r>
        <w:rPr>
          <w:noProof/>
        </w:rPr>
        <w:fldChar w:fldCharType="end"/>
      </w:r>
    </w:p>
    <w:p w14:paraId="796DEA94" w14:textId="77777777" w:rsidR="0058086D" w:rsidRDefault="0058086D">
      <w:pPr>
        <w:pStyle w:val="TOC3"/>
        <w:rPr>
          <w:rFonts w:asciiTheme="minorHAnsi" w:eastAsiaTheme="minorEastAsia" w:hAnsiTheme="minorHAnsi" w:cstheme="minorBidi"/>
          <w:noProof/>
          <w:sz w:val="22"/>
          <w:szCs w:val="22"/>
        </w:rPr>
      </w:pPr>
      <w:r w:rsidRPr="000172DF">
        <w:rPr>
          <w:b/>
          <w:noProof/>
        </w:rPr>
        <w:t>3.3. Conpot Honeypot</w:t>
      </w:r>
      <w:r>
        <w:rPr>
          <w:noProof/>
        </w:rPr>
        <w:tab/>
      </w:r>
      <w:r>
        <w:rPr>
          <w:noProof/>
        </w:rPr>
        <w:fldChar w:fldCharType="begin"/>
      </w:r>
      <w:r>
        <w:rPr>
          <w:noProof/>
        </w:rPr>
        <w:instrText xml:space="preserve"> PAGEREF _Toc38370817 \h </w:instrText>
      </w:r>
      <w:r>
        <w:rPr>
          <w:noProof/>
        </w:rPr>
      </w:r>
      <w:r>
        <w:rPr>
          <w:noProof/>
        </w:rPr>
        <w:fldChar w:fldCharType="separate"/>
      </w:r>
      <w:r w:rsidR="00995D07">
        <w:rPr>
          <w:noProof/>
        </w:rPr>
        <w:t>16</w:t>
      </w:r>
      <w:r>
        <w:rPr>
          <w:noProof/>
        </w:rPr>
        <w:fldChar w:fldCharType="end"/>
      </w:r>
    </w:p>
    <w:p w14:paraId="08CD3212" w14:textId="77777777" w:rsidR="0058086D" w:rsidRDefault="0058086D">
      <w:pPr>
        <w:pStyle w:val="TOC3"/>
        <w:rPr>
          <w:rFonts w:asciiTheme="minorHAnsi" w:eastAsiaTheme="minorEastAsia" w:hAnsiTheme="minorHAnsi" w:cstheme="minorBidi"/>
          <w:noProof/>
          <w:sz w:val="22"/>
          <w:szCs w:val="22"/>
        </w:rPr>
      </w:pPr>
      <w:r w:rsidRPr="000172DF">
        <w:rPr>
          <w:b/>
          <w:noProof/>
        </w:rPr>
        <w:t>3.4. Glastopf Honeypot</w:t>
      </w:r>
      <w:r>
        <w:rPr>
          <w:noProof/>
        </w:rPr>
        <w:tab/>
      </w:r>
      <w:r>
        <w:rPr>
          <w:noProof/>
        </w:rPr>
        <w:fldChar w:fldCharType="begin"/>
      </w:r>
      <w:r>
        <w:rPr>
          <w:noProof/>
        </w:rPr>
        <w:instrText xml:space="preserve"> PAGEREF _Toc38370818 \h </w:instrText>
      </w:r>
      <w:r>
        <w:rPr>
          <w:noProof/>
        </w:rPr>
      </w:r>
      <w:r>
        <w:rPr>
          <w:noProof/>
        </w:rPr>
        <w:fldChar w:fldCharType="separate"/>
      </w:r>
      <w:r w:rsidR="00995D07">
        <w:rPr>
          <w:noProof/>
        </w:rPr>
        <w:t>17</w:t>
      </w:r>
      <w:r>
        <w:rPr>
          <w:noProof/>
        </w:rPr>
        <w:fldChar w:fldCharType="end"/>
      </w:r>
    </w:p>
    <w:p w14:paraId="43068B38" w14:textId="77777777" w:rsidR="0058086D" w:rsidRDefault="0058086D">
      <w:pPr>
        <w:pStyle w:val="TOC3"/>
        <w:rPr>
          <w:rFonts w:asciiTheme="minorHAnsi" w:eastAsiaTheme="minorEastAsia" w:hAnsiTheme="minorHAnsi" w:cstheme="minorBidi"/>
          <w:noProof/>
          <w:sz w:val="22"/>
          <w:szCs w:val="22"/>
        </w:rPr>
      </w:pPr>
      <w:r w:rsidRPr="000172DF">
        <w:rPr>
          <w:b/>
          <w:noProof/>
        </w:rPr>
        <w:t>3.5. Database Honeypots</w:t>
      </w:r>
      <w:r>
        <w:rPr>
          <w:noProof/>
        </w:rPr>
        <w:tab/>
      </w:r>
      <w:r>
        <w:rPr>
          <w:noProof/>
        </w:rPr>
        <w:fldChar w:fldCharType="begin"/>
      </w:r>
      <w:r>
        <w:rPr>
          <w:noProof/>
        </w:rPr>
        <w:instrText xml:space="preserve"> PAGEREF _Toc38370819 \h </w:instrText>
      </w:r>
      <w:r>
        <w:rPr>
          <w:noProof/>
        </w:rPr>
      </w:r>
      <w:r>
        <w:rPr>
          <w:noProof/>
        </w:rPr>
        <w:fldChar w:fldCharType="separate"/>
      </w:r>
      <w:r w:rsidR="00995D07">
        <w:rPr>
          <w:noProof/>
        </w:rPr>
        <w:t>18</w:t>
      </w:r>
      <w:r>
        <w:rPr>
          <w:noProof/>
        </w:rPr>
        <w:fldChar w:fldCharType="end"/>
      </w:r>
    </w:p>
    <w:p w14:paraId="6D17C366" w14:textId="77777777" w:rsidR="0058086D" w:rsidRDefault="0058086D">
      <w:pPr>
        <w:pStyle w:val="TOC3"/>
        <w:rPr>
          <w:rFonts w:asciiTheme="minorHAnsi" w:eastAsiaTheme="minorEastAsia" w:hAnsiTheme="minorHAnsi" w:cstheme="minorBidi"/>
          <w:noProof/>
          <w:sz w:val="22"/>
          <w:szCs w:val="22"/>
        </w:rPr>
      </w:pPr>
      <w:r w:rsidRPr="000172DF">
        <w:rPr>
          <w:b/>
          <w:noProof/>
        </w:rPr>
        <w:t>3.6. Web Honeypots</w:t>
      </w:r>
      <w:r>
        <w:rPr>
          <w:noProof/>
        </w:rPr>
        <w:tab/>
      </w:r>
      <w:r>
        <w:rPr>
          <w:noProof/>
        </w:rPr>
        <w:fldChar w:fldCharType="begin"/>
      </w:r>
      <w:r>
        <w:rPr>
          <w:noProof/>
        </w:rPr>
        <w:instrText xml:space="preserve"> PAGEREF _Toc38370820 \h </w:instrText>
      </w:r>
      <w:r>
        <w:rPr>
          <w:noProof/>
        </w:rPr>
      </w:r>
      <w:r>
        <w:rPr>
          <w:noProof/>
        </w:rPr>
        <w:fldChar w:fldCharType="separate"/>
      </w:r>
      <w:r w:rsidR="00995D07">
        <w:rPr>
          <w:noProof/>
        </w:rPr>
        <w:t>18</w:t>
      </w:r>
      <w:r>
        <w:rPr>
          <w:noProof/>
        </w:rPr>
        <w:fldChar w:fldCharType="end"/>
      </w:r>
    </w:p>
    <w:p w14:paraId="43B01B03" w14:textId="77777777" w:rsidR="0058086D" w:rsidRDefault="0058086D">
      <w:pPr>
        <w:pStyle w:val="TOC3"/>
        <w:rPr>
          <w:rFonts w:asciiTheme="minorHAnsi" w:eastAsiaTheme="minorEastAsia" w:hAnsiTheme="minorHAnsi" w:cstheme="minorBidi"/>
          <w:noProof/>
          <w:sz w:val="22"/>
          <w:szCs w:val="22"/>
        </w:rPr>
      </w:pPr>
      <w:r w:rsidRPr="000172DF">
        <w:rPr>
          <w:b/>
          <w:noProof/>
        </w:rPr>
        <w:t>3.7. Service Honeypots</w:t>
      </w:r>
      <w:r>
        <w:rPr>
          <w:noProof/>
        </w:rPr>
        <w:tab/>
      </w:r>
      <w:r>
        <w:rPr>
          <w:noProof/>
        </w:rPr>
        <w:fldChar w:fldCharType="begin"/>
      </w:r>
      <w:r>
        <w:rPr>
          <w:noProof/>
        </w:rPr>
        <w:instrText xml:space="preserve"> PAGEREF _Toc38370821 \h </w:instrText>
      </w:r>
      <w:r>
        <w:rPr>
          <w:noProof/>
        </w:rPr>
      </w:r>
      <w:r>
        <w:rPr>
          <w:noProof/>
        </w:rPr>
        <w:fldChar w:fldCharType="separate"/>
      </w:r>
      <w:r w:rsidR="00995D07">
        <w:rPr>
          <w:noProof/>
        </w:rPr>
        <w:t>19</w:t>
      </w:r>
      <w:r>
        <w:rPr>
          <w:noProof/>
        </w:rPr>
        <w:fldChar w:fldCharType="end"/>
      </w:r>
    </w:p>
    <w:p w14:paraId="56091EC6" w14:textId="77777777" w:rsidR="0058086D" w:rsidRDefault="0058086D">
      <w:pPr>
        <w:pStyle w:val="TOC3"/>
        <w:rPr>
          <w:rFonts w:asciiTheme="minorHAnsi" w:eastAsiaTheme="minorEastAsia" w:hAnsiTheme="minorHAnsi" w:cstheme="minorBidi"/>
          <w:noProof/>
          <w:sz w:val="22"/>
          <w:szCs w:val="22"/>
        </w:rPr>
      </w:pPr>
      <w:r w:rsidRPr="000172DF">
        <w:rPr>
          <w:b/>
          <w:noProof/>
        </w:rPr>
        <w:t>3.8. SCADA Honeypots</w:t>
      </w:r>
      <w:r>
        <w:rPr>
          <w:noProof/>
        </w:rPr>
        <w:tab/>
      </w:r>
      <w:r>
        <w:rPr>
          <w:noProof/>
        </w:rPr>
        <w:fldChar w:fldCharType="begin"/>
      </w:r>
      <w:r>
        <w:rPr>
          <w:noProof/>
        </w:rPr>
        <w:instrText xml:space="preserve"> PAGEREF _Toc38370822 \h </w:instrText>
      </w:r>
      <w:r>
        <w:rPr>
          <w:noProof/>
        </w:rPr>
      </w:r>
      <w:r>
        <w:rPr>
          <w:noProof/>
        </w:rPr>
        <w:fldChar w:fldCharType="separate"/>
      </w:r>
      <w:r w:rsidR="00995D07">
        <w:rPr>
          <w:noProof/>
        </w:rPr>
        <w:t>19</w:t>
      </w:r>
      <w:r>
        <w:rPr>
          <w:noProof/>
        </w:rPr>
        <w:fldChar w:fldCharType="end"/>
      </w:r>
    </w:p>
    <w:p w14:paraId="36EE8638" w14:textId="77777777" w:rsidR="0058086D" w:rsidRDefault="0058086D">
      <w:pPr>
        <w:pStyle w:val="TOC3"/>
        <w:rPr>
          <w:rFonts w:asciiTheme="minorHAnsi" w:eastAsiaTheme="minorEastAsia" w:hAnsiTheme="minorHAnsi" w:cstheme="minorBidi"/>
          <w:noProof/>
          <w:sz w:val="22"/>
          <w:szCs w:val="22"/>
        </w:rPr>
      </w:pPr>
      <w:r w:rsidRPr="000172DF">
        <w:rPr>
          <w:b/>
          <w:noProof/>
        </w:rPr>
        <w:lastRenderedPageBreak/>
        <w:t>3.9. VM Tools for Honeypots</w:t>
      </w:r>
      <w:r>
        <w:rPr>
          <w:noProof/>
        </w:rPr>
        <w:tab/>
      </w:r>
      <w:r>
        <w:rPr>
          <w:noProof/>
        </w:rPr>
        <w:fldChar w:fldCharType="begin"/>
      </w:r>
      <w:r>
        <w:rPr>
          <w:noProof/>
        </w:rPr>
        <w:instrText xml:space="preserve"> PAGEREF _Toc38370823 \h </w:instrText>
      </w:r>
      <w:r>
        <w:rPr>
          <w:noProof/>
        </w:rPr>
      </w:r>
      <w:r>
        <w:rPr>
          <w:noProof/>
        </w:rPr>
        <w:fldChar w:fldCharType="separate"/>
      </w:r>
      <w:r w:rsidR="00995D07">
        <w:rPr>
          <w:noProof/>
        </w:rPr>
        <w:t>19</w:t>
      </w:r>
      <w:r>
        <w:rPr>
          <w:noProof/>
        </w:rPr>
        <w:fldChar w:fldCharType="end"/>
      </w:r>
    </w:p>
    <w:p w14:paraId="779FE895" w14:textId="77777777" w:rsidR="0058086D" w:rsidRDefault="0058086D">
      <w:pPr>
        <w:pStyle w:val="TOC3"/>
        <w:rPr>
          <w:rFonts w:asciiTheme="minorHAnsi" w:eastAsiaTheme="minorEastAsia" w:hAnsiTheme="minorHAnsi" w:cstheme="minorBidi"/>
          <w:noProof/>
          <w:sz w:val="22"/>
          <w:szCs w:val="22"/>
        </w:rPr>
      </w:pPr>
      <w:r w:rsidRPr="000172DF">
        <w:rPr>
          <w:b/>
          <w:noProof/>
        </w:rPr>
        <w:t>3.10. Low Interaction Honeypots</w:t>
      </w:r>
      <w:r>
        <w:rPr>
          <w:noProof/>
        </w:rPr>
        <w:tab/>
      </w:r>
      <w:r>
        <w:rPr>
          <w:noProof/>
        </w:rPr>
        <w:fldChar w:fldCharType="begin"/>
      </w:r>
      <w:r>
        <w:rPr>
          <w:noProof/>
        </w:rPr>
        <w:instrText xml:space="preserve"> PAGEREF _Toc38370824 \h </w:instrText>
      </w:r>
      <w:r>
        <w:rPr>
          <w:noProof/>
        </w:rPr>
      </w:r>
      <w:r>
        <w:rPr>
          <w:noProof/>
        </w:rPr>
        <w:fldChar w:fldCharType="separate"/>
      </w:r>
      <w:r w:rsidR="00995D07">
        <w:rPr>
          <w:noProof/>
        </w:rPr>
        <w:t>20</w:t>
      </w:r>
      <w:r>
        <w:rPr>
          <w:noProof/>
        </w:rPr>
        <w:fldChar w:fldCharType="end"/>
      </w:r>
    </w:p>
    <w:p w14:paraId="4CAA9EF4" w14:textId="77777777" w:rsidR="0058086D" w:rsidRDefault="0058086D">
      <w:pPr>
        <w:pStyle w:val="TOC3"/>
        <w:rPr>
          <w:rFonts w:asciiTheme="minorHAnsi" w:eastAsiaTheme="minorEastAsia" w:hAnsiTheme="minorHAnsi" w:cstheme="minorBidi"/>
          <w:noProof/>
          <w:sz w:val="22"/>
          <w:szCs w:val="22"/>
        </w:rPr>
      </w:pPr>
      <w:r w:rsidRPr="000172DF">
        <w:rPr>
          <w:b/>
          <w:noProof/>
        </w:rPr>
        <w:t>3.11. Server Honeypots</w:t>
      </w:r>
      <w:r>
        <w:rPr>
          <w:noProof/>
        </w:rPr>
        <w:tab/>
      </w:r>
      <w:r>
        <w:rPr>
          <w:noProof/>
        </w:rPr>
        <w:fldChar w:fldCharType="begin"/>
      </w:r>
      <w:r>
        <w:rPr>
          <w:noProof/>
        </w:rPr>
        <w:instrText xml:space="preserve"> PAGEREF _Toc38370825 \h </w:instrText>
      </w:r>
      <w:r>
        <w:rPr>
          <w:noProof/>
        </w:rPr>
      </w:r>
      <w:r>
        <w:rPr>
          <w:noProof/>
        </w:rPr>
        <w:fldChar w:fldCharType="separate"/>
      </w:r>
      <w:r w:rsidR="00995D07">
        <w:rPr>
          <w:noProof/>
        </w:rPr>
        <w:t>20</w:t>
      </w:r>
      <w:r>
        <w:rPr>
          <w:noProof/>
        </w:rPr>
        <w:fldChar w:fldCharType="end"/>
      </w:r>
    </w:p>
    <w:p w14:paraId="48A0D62D" w14:textId="77777777" w:rsidR="0058086D" w:rsidRDefault="0058086D">
      <w:pPr>
        <w:pStyle w:val="TOC3"/>
        <w:rPr>
          <w:rFonts w:asciiTheme="minorHAnsi" w:eastAsiaTheme="minorEastAsia" w:hAnsiTheme="minorHAnsi" w:cstheme="minorBidi"/>
          <w:noProof/>
          <w:sz w:val="22"/>
          <w:szCs w:val="22"/>
        </w:rPr>
      </w:pPr>
      <w:r w:rsidRPr="000172DF">
        <w:rPr>
          <w:b/>
          <w:noProof/>
        </w:rPr>
        <w:t>3.12. Client Honeypots</w:t>
      </w:r>
      <w:r>
        <w:rPr>
          <w:noProof/>
        </w:rPr>
        <w:tab/>
      </w:r>
      <w:r>
        <w:rPr>
          <w:noProof/>
        </w:rPr>
        <w:fldChar w:fldCharType="begin"/>
      </w:r>
      <w:r>
        <w:rPr>
          <w:noProof/>
        </w:rPr>
        <w:instrText xml:space="preserve"> PAGEREF _Toc38370826 \h </w:instrText>
      </w:r>
      <w:r>
        <w:rPr>
          <w:noProof/>
        </w:rPr>
      </w:r>
      <w:r>
        <w:rPr>
          <w:noProof/>
        </w:rPr>
        <w:fldChar w:fldCharType="separate"/>
      </w:r>
      <w:r w:rsidR="00995D07">
        <w:rPr>
          <w:noProof/>
        </w:rPr>
        <w:t>21</w:t>
      </w:r>
      <w:r>
        <w:rPr>
          <w:noProof/>
        </w:rPr>
        <w:fldChar w:fldCharType="end"/>
      </w:r>
    </w:p>
    <w:p w14:paraId="5D454686" w14:textId="77777777" w:rsidR="0058086D" w:rsidRDefault="0058086D">
      <w:pPr>
        <w:pStyle w:val="TOC3"/>
        <w:rPr>
          <w:rFonts w:asciiTheme="minorHAnsi" w:eastAsiaTheme="minorEastAsia" w:hAnsiTheme="minorHAnsi" w:cstheme="minorBidi"/>
          <w:noProof/>
          <w:sz w:val="22"/>
          <w:szCs w:val="22"/>
        </w:rPr>
      </w:pPr>
      <w:r w:rsidRPr="000172DF">
        <w:rPr>
          <w:b/>
          <w:noProof/>
        </w:rPr>
        <w:t>3.13. SSH Honeypots</w:t>
      </w:r>
      <w:r>
        <w:rPr>
          <w:noProof/>
        </w:rPr>
        <w:tab/>
      </w:r>
      <w:r>
        <w:rPr>
          <w:noProof/>
        </w:rPr>
        <w:fldChar w:fldCharType="begin"/>
      </w:r>
      <w:r>
        <w:rPr>
          <w:noProof/>
        </w:rPr>
        <w:instrText xml:space="preserve"> PAGEREF _Toc38370827 \h </w:instrText>
      </w:r>
      <w:r>
        <w:rPr>
          <w:noProof/>
        </w:rPr>
      </w:r>
      <w:r>
        <w:rPr>
          <w:noProof/>
        </w:rPr>
        <w:fldChar w:fldCharType="separate"/>
      </w:r>
      <w:r w:rsidR="00995D07">
        <w:rPr>
          <w:noProof/>
        </w:rPr>
        <w:t>21</w:t>
      </w:r>
      <w:r>
        <w:rPr>
          <w:noProof/>
        </w:rPr>
        <w:fldChar w:fldCharType="end"/>
      </w:r>
    </w:p>
    <w:p w14:paraId="45AF7C23" w14:textId="77777777" w:rsidR="0058086D" w:rsidRDefault="0058086D">
      <w:pPr>
        <w:pStyle w:val="TOC3"/>
        <w:rPr>
          <w:rFonts w:asciiTheme="minorHAnsi" w:eastAsiaTheme="minorEastAsia" w:hAnsiTheme="minorHAnsi" w:cstheme="minorBidi"/>
          <w:noProof/>
          <w:sz w:val="22"/>
          <w:szCs w:val="22"/>
        </w:rPr>
      </w:pPr>
      <w:r w:rsidRPr="000172DF">
        <w:rPr>
          <w:b/>
          <w:noProof/>
        </w:rPr>
        <w:t>3.14. Honeytokens</w:t>
      </w:r>
      <w:r>
        <w:rPr>
          <w:noProof/>
        </w:rPr>
        <w:tab/>
      </w:r>
      <w:r>
        <w:rPr>
          <w:noProof/>
        </w:rPr>
        <w:fldChar w:fldCharType="begin"/>
      </w:r>
      <w:r>
        <w:rPr>
          <w:noProof/>
        </w:rPr>
        <w:instrText xml:space="preserve"> PAGEREF _Toc38370828 \h </w:instrText>
      </w:r>
      <w:r>
        <w:rPr>
          <w:noProof/>
        </w:rPr>
      </w:r>
      <w:r>
        <w:rPr>
          <w:noProof/>
        </w:rPr>
        <w:fldChar w:fldCharType="separate"/>
      </w:r>
      <w:r w:rsidR="00995D07">
        <w:rPr>
          <w:noProof/>
        </w:rPr>
        <w:t>21</w:t>
      </w:r>
      <w:r>
        <w:rPr>
          <w:noProof/>
        </w:rPr>
        <w:fldChar w:fldCharType="end"/>
      </w:r>
    </w:p>
    <w:p w14:paraId="783A3569" w14:textId="77777777" w:rsidR="0058086D" w:rsidRDefault="0058086D">
      <w:pPr>
        <w:pStyle w:val="TOC3"/>
        <w:rPr>
          <w:rFonts w:asciiTheme="minorHAnsi" w:eastAsiaTheme="minorEastAsia" w:hAnsiTheme="minorHAnsi" w:cstheme="minorBidi"/>
          <w:noProof/>
          <w:sz w:val="22"/>
          <w:szCs w:val="22"/>
        </w:rPr>
      </w:pPr>
      <w:r w:rsidRPr="000172DF">
        <w:rPr>
          <w:b/>
          <w:noProof/>
        </w:rPr>
        <w:t>3.15. Spamtrap Honeypots</w:t>
      </w:r>
      <w:r>
        <w:rPr>
          <w:noProof/>
        </w:rPr>
        <w:tab/>
      </w:r>
      <w:r>
        <w:rPr>
          <w:noProof/>
        </w:rPr>
        <w:fldChar w:fldCharType="begin"/>
      </w:r>
      <w:r>
        <w:rPr>
          <w:noProof/>
        </w:rPr>
        <w:instrText xml:space="preserve"> PAGEREF _Toc38370829 \h </w:instrText>
      </w:r>
      <w:r>
        <w:rPr>
          <w:noProof/>
        </w:rPr>
      </w:r>
      <w:r>
        <w:rPr>
          <w:noProof/>
        </w:rPr>
        <w:fldChar w:fldCharType="separate"/>
      </w:r>
      <w:r w:rsidR="00995D07">
        <w:rPr>
          <w:noProof/>
        </w:rPr>
        <w:t>22</w:t>
      </w:r>
      <w:r>
        <w:rPr>
          <w:noProof/>
        </w:rPr>
        <w:fldChar w:fldCharType="end"/>
      </w:r>
    </w:p>
    <w:p w14:paraId="6C1FF028" w14:textId="77777777" w:rsidR="0058086D" w:rsidRDefault="0058086D">
      <w:pPr>
        <w:pStyle w:val="TOC3"/>
        <w:rPr>
          <w:rFonts w:asciiTheme="minorHAnsi" w:eastAsiaTheme="minorEastAsia" w:hAnsiTheme="minorHAnsi" w:cstheme="minorBidi"/>
          <w:noProof/>
          <w:sz w:val="22"/>
          <w:szCs w:val="22"/>
        </w:rPr>
      </w:pPr>
      <w:r w:rsidRPr="000172DF">
        <w:rPr>
          <w:b/>
          <w:noProof/>
        </w:rPr>
        <w:t>3.16. Botnet Honeypots</w:t>
      </w:r>
      <w:r>
        <w:rPr>
          <w:noProof/>
        </w:rPr>
        <w:tab/>
      </w:r>
      <w:r>
        <w:rPr>
          <w:noProof/>
        </w:rPr>
        <w:fldChar w:fldCharType="begin"/>
      </w:r>
      <w:r>
        <w:rPr>
          <w:noProof/>
        </w:rPr>
        <w:instrText xml:space="preserve"> PAGEREF _Toc38370830 \h </w:instrText>
      </w:r>
      <w:r>
        <w:rPr>
          <w:noProof/>
        </w:rPr>
      </w:r>
      <w:r>
        <w:rPr>
          <w:noProof/>
        </w:rPr>
        <w:fldChar w:fldCharType="separate"/>
      </w:r>
      <w:r w:rsidR="00995D07">
        <w:rPr>
          <w:noProof/>
        </w:rPr>
        <w:t>22</w:t>
      </w:r>
      <w:r>
        <w:rPr>
          <w:noProof/>
        </w:rPr>
        <w:fldChar w:fldCharType="end"/>
      </w:r>
    </w:p>
    <w:p w14:paraId="204D27D8" w14:textId="77777777" w:rsidR="0058086D" w:rsidRDefault="0058086D">
      <w:pPr>
        <w:pStyle w:val="TOC3"/>
        <w:rPr>
          <w:rFonts w:asciiTheme="minorHAnsi" w:eastAsiaTheme="minorEastAsia" w:hAnsiTheme="minorHAnsi" w:cstheme="minorBidi"/>
          <w:noProof/>
          <w:sz w:val="22"/>
          <w:szCs w:val="22"/>
        </w:rPr>
      </w:pPr>
      <w:r w:rsidRPr="000172DF">
        <w:rPr>
          <w:b/>
          <w:noProof/>
        </w:rPr>
        <w:t>3.17. Other</w:t>
      </w:r>
      <w:r>
        <w:rPr>
          <w:noProof/>
        </w:rPr>
        <w:tab/>
      </w:r>
      <w:r>
        <w:rPr>
          <w:noProof/>
        </w:rPr>
        <w:fldChar w:fldCharType="begin"/>
      </w:r>
      <w:r>
        <w:rPr>
          <w:noProof/>
        </w:rPr>
        <w:instrText xml:space="preserve"> PAGEREF _Toc38370831 \h </w:instrText>
      </w:r>
      <w:r>
        <w:rPr>
          <w:noProof/>
        </w:rPr>
      </w:r>
      <w:r>
        <w:rPr>
          <w:noProof/>
        </w:rPr>
        <w:fldChar w:fldCharType="separate"/>
      </w:r>
      <w:r w:rsidR="00995D07">
        <w:rPr>
          <w:noProof/>
        </w:rPr>
        <w:t>22</w:t>
      </w:r>
      <w:r>
        <w:rPr>
          <w:noProof/>
        </w:rPr>
        <w:fldChar w:fldCharType="end"/>
      </w:r>
    </w:p>
    <w:p w14:paraId="4AFE3FF1" w14:textId="77777777" w:rsidR="0058086D" w:rsidRDefault="0058086D">
      <w:pPr>
        <w:pStyle w:val="TOC1"/>
        <w:rPr>
          <w:rFonts w:asciiTheme="minorHAnsi" w:eastAsiaTheme="minorEastAsia" w:hAnsiTheme="minorHAnsi" w:cstheme="minorBidi"/>
          <w:noProof/>
          <w:sz w:val="22"/>
          <w:szCs w:val="22"/>
        </w:rPr>
      </w:pPr>
      <w:r w:rsidRPr="000172DF">
        <w:rPr>
          <w:b/>
          <w:noProof/>
        </w:rPr>
        <w:t>4. TELNET &amp; SECURE SHELL (SSH)</w:t>
      </w:r>
      <w:r>
        <w:rPr>
          <w:noProof/>
        </w:rPr>
        <w:tab/>
      </w:r>
      <w:r>
        <w:rPr>
          <w:noProof/>
        </w:rPr>
        <w:fldChar w:fldCharType="begin"/>
      </w:r>
      <w:r>
        <w:rPr>
          <w:noProof/>
        </w:rPr>
        <w:instrText xml:space="preserve"> PAGEREF _Toc38370832 \h </w:instrText>
      </w:r>
      <w:r>
        <w:rPr>
          <w:noProof/>
        </w:rPr>
      </w:r>
      <w:r>
        <w:rPr>
          <w:noProof/>
        </w:rPr>
        <w:fldChar w:fldCharType="separate"/>
      </w:r>
      <w:r w:rsidR="00995D07">
        <w:rPr>
          <w:noProof/>
        </w:rPr>
        <w:t>24</w:t>
      </w:r>
      <w:r>
        <w:rPr>
          <w:noProof/>
        </w:rPr>
        <w:fldChar w:fldCharType="end"/>
      </w:r>
    </w:p>
    <w:p w14:paraId="16E7DC6A" w14:textId="77777777" w:rsidR="0058086D" w:rsidRDefault="0058086D">
      <w:pPr>
        <w:pStyle w:val="TOC3"/>
        <w:rPr>
          <w:rFonts w:asciiTheme="minorHAnsi" w:eastAsiaTheme="minorEastAsia" w:hAnsiTheme="minorHAnsi" w:cstheme="minorBidi"/>
          <w:noProof/>
          <w:sz w:val="22"/>
          <w:szCs w:val="22"/>
        </w:rPr>
      </w:pPr>
      <w:r w:rsidRPr="000172DF">
        <w:rPr>
          <w:b/>
          <w:noProof/>
        </w:rPr>
        <w:t>4.1. Telnet</w:t>
      </w:r>
      <w:r>
        <w:rPr>
          <w:noProof/>
        </w:rPr>
        <w:tab/>
      </w:r>
      <w:r>
        <w:rPr>
          <w:noProof/>
        </w:rPr>
        <w:fldChar w:fldCharType="begin"/>
      </w:r>
      <w:r>
        <w:rPr>
          <w:noProof/>
        </w:rPr>
        <w:instrText xml:space="preserve"> PAGEREF _Toc38370833 \h </w:instrText>
      </w:r>
      <w:r>
        <w:rPr>
          <w:noProof/>
        </w:rPr>
      </w:r>
      <w:r>
        <w:rPr>
          <w:noProof/>
        </w:rPr>
        <w:fldChar w:fldCharType="separate"/>
      </w:r>
      <w:r w:rsidR="00995D07">
        <w:rPr>
          <w:noProof/>
        </w:rPr>
        <w:t>24</w:t>
      </w:r>
      <w:r>
        <w:rPr>
          <w:noProof/>
        </w:rPr>
        <w:fldChar w:fldCharType="end"/>
      </w:r>
    </w:p>
    <w:p w14:paraId="57FF9C82" w14:textId="77777777" w:rsidR="0058086D" w:rsidRDefault="0058086D">
      <w:pPr>
        <w:pStyle w:val="TOC3"/>
        <w:rPr>
          <w:rFonts w:asciiTheme="minorHAnsi" w:eastAsiaTheme="minorEastAsia" w:hAnsiTheme="minorHAnsi" w:cstheme="minorBidi"/>
          <w:noProof/>
          <w:sz w:val="22"/>
          <w:szCs w:val="22"/>
        </w:rPr>
      </w:pPr>
      <w:r w:rsidRPr="000172DF">
        <w:rPr>
          <w:b/>
          <w:noProof/>
        </w:rPr>
        <w:t>4.2. Secure Socket Shell (SSH)</w:t>
      </w:r>
      <w:r>
        <w:rPr>
          <w:noProof/>
        </w:rPr>
        <w:tab/>
      </w:r>
      <w:r>
        <w:rPr>
          <w:noProof/>
        </w:rPr>
        <w:fldChar w:fldCharType="begin"/>
      </w:r>
      <w:r>
        <w:rPr>
          <w:noProof/>
        </w:rPr>
        <w:instrText xml:space="preserve"> PAGEREF _Toc38370834 \h </w:instrText>
      </w:r>
      <w:r>
        <w:rPr>
          <w:noProof/>
        </w:rPr>
      </w:r>
      <w:r>
        <w:rPr>
          <w:noProof/>
        </w:rPr>
        <w:fldChar w:fldCharType="separate"/>
      </w:r>
      <w:r w:rsidR="00995D07">
        <w:rPr>
          <w:noProof/>
        </w:rPr>
        <w:t>24</w:t>
      </w:r>
      <w:r>
        <w:rPr>
          <w:noProof/>
        </w:rPr>
        <w:fldChar w:fldCharType="end"/>
      </w:r>
    </w:p>
    <w:p w14:paraId="04240471" w14:textId="77777777" w:rsidR="0058086D" w:rsidRDefault="0058086D">
      <w:pPr>
        <w:pStyle w:val="TOC1"/>
        <w:rPr>
          <w:rFonts w:asciiTheme="minorHAnsi" w:eastAsiaTheme="minorEastAsia" w:hAnsiTheme="minorHAnsi" w:cstheme="minorBidi"/>
          <w:noProof/>
          <w:sz w:val="22"/>
          <w:szCs w:val="22"/>
        </w:rPr>
      </w:pPr>
      <w:r w:rsidRPr="000172DF">
        <w:rPr>
          <w:b/>
          <w:noProof/>
        </w:rPr>
        <w:t>5. SANDBOX</w:t>
      </w:r>
      <w:r>
        <w:rPr>
          <w:noProof/>
        </w:rPr>
        <w:tab/>
      </w:r>
      <w:r>
        <w:rPr>
          <w:noProof/>
        </w:rPr>
        <w:fldChar w:fldCharType="begin"/>
      </w:r>
      <w:r>
        <w:rPr>
          <w:noProof/>
        </w:rPr>
        <w:instrText xml:space="preserve"> PAGEREF _Toc38370835 \h </w:instrText>
      </w:r>
      <w:r>
        <w:rPr>
          <w:noProof/>
        </w:rPr>
      </w:r>
      <w:r>
        <w:rPr>
          <w:noProof/>
        </w:rPr>
        <w:fldChar w:fldCharType="separate"/>
      </w:r>
      <w:r w:rsidR="00995D07">
        <w:rPr>
          <w:noProof/>
        </w:rPr>
        <w:t>26</w:t>
      </w:r>
      <w:r>
        <w:rPr>
          <w:noProof/>
        </w:rPr>
        <w:fldChar w:fldCharType="end"/>
      </w:r>
    </w:p>
    <w:p w14:paraId="74CB1506" w14:textId="77777777" w:rsidR="0058086D" w:rsidRDefault="0058086D">
      <w:pPr>
        <w:pStyle w:val="TOC3"/>
        <w:rPr>
          <w:rFonts w:asciiTheme="minorHAnsi" w:eastAsiaTheme="minorEastAsia" w:hAnsiTheme="minorHAnsi" w:cstheme="minorBidi"/>
          <w:noProof/>
          <w:sz w:val="22"/>
          <w:szCs w:val="22"/>
        </w:rPr>
      </w:pPr>
      <w:r w:rsidRPr="000172DF">
        <w:rPr>
          <w:b/>
          <w:noProof/>
        </w:rPr>
        <w:t>5.1. Cuckoo Sandbox</w:t>
      </w:r>
      <w:r>
        <w:rPr>
          <w:noProof/>
        </w:rPr>
        <w:tab/>
      </w:r>
      <w:r>
        <w:rPr>
          <w:noProof/>
        </w:rPr>
        <w:fldChar w:fldCharType="begin"/>
      </w:r>
      <w:r>
        <w:rPr>
          <w:noProof/>
        </w:rPr>
        <w:instrText xml:space="preserve"> PAGEREF _Toc38370836 \h </w:instrText>
      </w:r>
      <w:r>
        <w:rPr>
          <w:noProof/>
        </w:rPr>
      </w:r>
      <w:r>
        <w:rPr>
          <w:noProof/>
        </w:rPr>
        <w:fldChar w:fldCharType="separate"/>
      </w:r>
      <w:r w:rsidR="00995D07">
        <w:rPr>
          <w:noProof/>
        </w:rPr>
        <w:t>26</w:t>
      </w:r>
      <w:r>
        <w:rPr>
          <w:noProof/>
        </w:rPr>
        <w:fldChar w:fldCharType="end"/>
      </w:r>
    </w:p>
    <w:p w14:paraId="2DF28D4E" w14:textId="77777777" w:rsidR="0058086D" w:rsidRDefault="0058086D">
      <w:pPr>
        <w:pStyle w:val="TOC1"/>
        <w:rPr>
          <w:rFonts w:asciiTheme="minorHAnsi" w:eastAsiaTheme="minorEastAsia" w:hAnsiTheme="minorHAnsi" w:cstheme="minorBidi"/>
          <w:noProof/>
          <w:sz w:val="22"/>
          <w:szCs w:val="22"/>
        </w:rPr>
      </w:pPr>
      <w:r w:rsidRPr="000172DF">
        <w:rPr>
          <w:b/>
          <w:noProof/>
        </w:rPr>
        <w:t>RESULTS</w:t>
      </w:r>
      <w:r>
        <w:rPr>
          <w:noProof/>
        </w:rPr>
        <w:tab/>
      </w:r>
      <w:r>
        <w:rPr>
          <w:noProof/>
        </w:rPr>
        <w:fldChar w:fldCharType="begin"/>
      </w:r>
      <w:r>
        <w:rPr>
          <w:noProof/>
        </w:rPr>
        <w:instrText xml:space="preserve"> PAGEREF _Toc38370837 \h </w:instrText>
      </w:r>
      <w:r>
        <w:rPr>
          <w:noProof/>
        </w:rPr>
      </w:r>
      <w:r>
        <w:rPr>
          <w:noProof/>
        </w:rPr>
        <w:fldChar w:fldCharType="separate"/>
      </w:r>
      <w:r w:rsidR="00995D07">
        <w:rPr>
          <w:noProof/>
        </w:rPr>
        <w:t>28</w:t>
      </w:r>
      <w:r>
        <w:rPr>
          <w:noProof/>
        </w:rPr>
        <w:fldChar w:fldCharType="end"/>
      </w:r>
    </w:p>
    <w:p w14:paraId="4D23A235" w14:textId="77777777" w:rsidR="0058086D" w:rsidRDefault="0058086D">
      <w:pPr>
        <w:pStyle w:val="TOC1"/>
        <w:rPr>
          <w:rFonts w:asciiTheme="minorHAnsi" w:eastAsiaTheme="minorEastAsia" w:hAnsiTheme="minorHAnsi" w:cstheme="minorBidi"/>
          <w:noProof/>
          <w:sz w:val="22"/>
          <w:szCs w:val="22"/>
        </w:rPr>
      </w:pPr>
      <w:r w:rsidRPr="000172DF">
        <w:rPr>
          <w:b/>
          <w:noProof/>
          <w:lang w:val="tr-TR"/>
        </w:rPr>
        <w:t>BIOGRAPHY</w:t>
      </w:r>
      <w:r>
        <w:rPr>
          <w:noProof/>
        </w:rPr>
        <w:tab/>
      </w:r>
      <w:r>
        <w:rPr>
          <w:noProof/>
        </w:rPr>
        <w:fldChar w:fldCharType="begin"/>
      </w:r>
      <w:r>
        <w:rPr>
          <w:noProof/>
        </w:rPr>
        <w:instrText xml:space="preserve"> PAGEREF _Toc38370838 \h </w:instrText>
      </w:r>
      <w:r>
        <w:rPr>
          <w:noProof/>
        </w:rPr>
      </w:r>
      <w:r>
        <w:rPr>
          <w:noProof/>
        </w:rPr>
        <w:fldChar w:fldCharType="separate"/>
      </w:r>
      <w:r w:rsidR="00995D07">
        <w:rPr>
          <w:noProof/>
        </w:rPr>
        <w:t>29</w:t>
      </w:r>
      <w:r>
        <w:rPr>
          <w:noProof/>
        </w:rPr>
        <w:fldChar w:fldCharType="end"/>
      </w:r>
    </w:p>
    <w:p w14:paraId="6368061E" w14:textId="77777777" w:rsidR="0087213F" w:rsidRPr="004655A0" w:rsidRDefault="00DE7FA4" w:rsidP="002345BA">
      <w:pPr>
        <w:spacing w:after="0" w:line="240" w:lineRule="auto"/>
        <w:jc w:val="both"/>
        <w:rPr>
          <w:b/>
        </w:rPr>
      </w:pPr>
      <w:r>
        <w:fldChar w:fldCharType="end"/>
      </w:r>
    </w:p>
    <w:p w14:paraId="28BF9C19" w14:textId="77777777" w:rsidR="0087213F" w:rsidRPr="004655A0" w:rsidRDefault="0087213F" w:rsidP="002345BA">
      <w:pPr>
        <w:spacing w:after="0" w:line="240" w:lineRule="auto"/>
        <w:jc w:val="both"/>
        <w:rPr>
          <w:b/>
        </w:rPr>
      </w:pPr>
    </w:p>
    <w:p w14:paraId="348EA475" w14:textId="77777777" w:rsidR="00254968" w:rsidRDefault="00254968" w:rsidP="002345BA">
      <w:pPr>
        <w:spacing w:after="0" w:line="240" w:lineRule="auto"/>
        <w:jc w:val="both"/>
        <w:rPr>
          <w:b/>
        </w:rPr>
      </w:pPr>
    </w:p>
    <w:p w14:paraId="486DABC9" w14:textId="77777777" w:rsidR="00881EF5" w:rsidRDefault="00881EF5" w:rsidP="002345BA">
      <w:pPr>
        <w:spacing w:after="0" w:line="240" w:lineRule="auto"/>
        <w:jc w:val="both"/>
        <w:rPr>
          <w:b/>
        </w:rPr>
      </w:pPr>
    </w:p>
    <w:p w14:paraId="22717B9F" w14:textId="77777777" w:rsidR="00881EF5" w:rsidRDefault="00881EF5" w:rsidP="002345BA">
      <w:pPr>
        <w:spacing w:after="0" w:line="240" w:lineRule="auto"/>
        <w:jc w:val="both"/>
        <w:rPr>
          <w:b/>
        </w:rPr>
      </w:pPr>
    </w:p>
    <w:p w14:paraId="76A04AC4" w14:textId="77777777" w:rsidR="00881EF5" w:rsidRDefault="00881EF5" w:rsidP="002345BA">
      <w:pPr>
        <w:spacing w:after="0" w:line="240" w:lineRule="auto"/>
        <w:jc w:val="both"/>
        <w:rPr>
          <w:b/>
        </w:rPr>
      </w:pPr>
    </w:p>
    <w:p w14:paraId="7E613065" w14:textId="77777777" w:rsidR="00881EF5" w:rsidRDefault="00881EF5" w:rsidP="002345BA">
      <w:pPr>
        <w:spacing w:after="0" w:line="240" w:lineRule="auto"/>
        <w:jc w:val="both"/>
        <w:rPr>
          <w:b/>
        </w:rPr>
      </w:pPr>
    </w:p>
    <w:p w14:paraId="718A81CF" w14:textId="77777777" w:rsidR="00881EF5" w:rsidRDefault="00881EF5" w:rsidP="002345BA">
      <w:pPr>
        <w:spacing w:after="0" w:line="240" w:lineRule="auto"/>
        <w:jc w:val="both"/>
        <w:rPr>
          <w:b/>
        </w:rPr>
      </w:pPr>
    </w:p>
    <w:p w14:paraId="69A2CA6C" w14:textId="77777777" w:rsidR="00881EF5" w:rsidRDefault="00881EF5" w:rsidP="002345BA">
      <w:pPr>
        <w:spacing w:after="0" w:line="240" w:lineRule="auto"/>
        <w:jc w:val="both"/>
        <w:rPr>
          <w:b/>
        </w:rPr>
      </w:pPr>
    </w:p>
    <w:p w14:paraId="253C848D" w14:textId="77777777" w:rsidR="00881EF5" w:rsidRDefault="00881EF5" w:rsidP="002345BA">
      <w:pPr>
        <w:spacing w:after="0" w:line="240" w:lineRule="auto"/>
        <w:jc w:val="both"/>
        <w:rPr>
          <w:b/>
        </w:rPr>
      </w:pPr>
    </w:p>
    <w:p w14:paraId="1DB5DD9B" w14:textId="77777777" w:rsidR="00881EF5" w:rsidRDefault="00881EF5" w:rsidP="002345BA">
      <w:pPr>
        <w:spacing w:after="0" w:line="240" w:lineRule="auto"/>
        <w:jc w:val="both"/>
        <w:rPr>
          <w:b/>
        </w:rPr>
      </w:pPr>
    </w:p>
    <w:p w14:paraId="285B979F" w14:textId="77777777" w:rsidR="00201983" w:rsidRDefault="00201983" w:rsidP="002345BA">
      <w:pPr>
        <w:spacing w:after="0" w:line="240" w:lineRule="auto"/>
        <w:jc w:val="both"/>
        <w:rPr>
          <w:b/>
        </w:rPr>
      </w:pPr>
    </w:p>
    <w:p w14:paraId="0D282D43" w14:textId="77777777" w:rsidR="00201983" w:rsidRDefault="00201983" w:rsidP="002345BA">
      <w:pPr>
        <w:spacing w:after="0" w:line="240" w:lineRule="auto"/>
        <w:jc w:val="both"/>
        <w:rPr>
          <w:b/>
        </w:rPr>
      </w:pPr>
    </w:p>
    <w:p w14:paraId="5F47F046" w14:textId="77777777" w:rsidR="00254968" w:rsidRDefault="00254968" w:rsidP="002345BA">
      <w:pPr>
        <w:spacing w:after="0" w:line="240" w:lineRule="auto"/>
        <w:jc w:val="both"/>
        <w:rPr>
          <w:b/>
        </w:rPr>
      </w:pPr>
    </w:p>
    <w:p w14:paraId="294729A7" w14:textId="7B1F3121" w:rsidR="003A7666" w:rsidRPr="005C2193" w:rsidRDefault="003A7666" w:rsidP="002345BA">
      <w:pPr>
        <w:spacing w:after="240" w:line="240" w:lineRule="auto"/>
        <w:jc w:val="both"/>
        <w:rPr>
          <w:b/>
        </w:rPr>
      </w:pPr>
      <w:r w:rsidRPr="005C2193">
        <w:rPr>
          <w:b/>
        </w:rPr>
        <w:lastRenderedPageBreak/>
        <w:t>CLOUD-BASED HONEYPOT SYSTEMS</w:t>
      </w:r>
    </w:p>
    <w:p w14:paraId="2A15C49C" w14:textId="77777777" w:rsidR="003A7666" w:rsidRPr="005C2193" w:rsidRDefault="003A7666" w:rsidP="002345BA">
      <w:pPr>
        <w:pStyle w:val="Heading2"/>
        <w:tabs>
          <w:tab w:val="left" w:pos="990"/>
        </w:tabs>
        <w:jc w:val="both"/>
      </w:pPr>
      <w:bookmarkStart w:id="3" w:name="_Toc38370805"/>
      <w:r w:rsidRPr="005C2193">
        <w:rPr>
          <w:b/>
        </w:rPr>
        <w:t>ABSTRACT</w:t>
      </w:r>
      <w:bookmarkEnd w:id="3"/>
    </w:p>
    <w:p w14:paraId="20245F74" w14:textId="77777777" w:rsidR="003A7666" w:rsidRPr="005C2193" w:rsidRDefault="003A7666" w:rsidP="002345BA">
      <w:pPr>
        <w:spacing w:after="240" w:line="240" w:lineRule="auto"/>
        <w:jc w:val="both"/>
      </w:pPr>
      <w:r w:rsidRPr="005C2193">
        <w:t>The purpose of this study is to examine honeypot based network security systems and theoretically usage of them to use with the cloud technologies.</w:t>
      </w:r>
    </w:p>
    <w:p w14:paraId="2E6EA342" w14:textId="77777777" w:rsidR="003A7666" w:rsidRPr="005C2193" w:rsidRDefault="003A7666" w:rsidP="002345BA">
      <w:pPr>
        <w:spacing w:after="240" w:line="240" w:lineRule="auto"/>
        <w:jc w:val="both"/>
      </w:pPr>
      <w:r w:rsidRPr="005C2193">
        <w:t>First of all, cloud technologies are basically described. At the security part, various kind of threats is compared.</w:t>
      </w:r>
    </w:p>
    <w:p w14:paraId="6579E4B4" w14:textId="77777777" w:rsidR="003A7666" w:rsidRPr="005C2193" w:rsidRDefault="003A7666" w:rsidP="002345BA">
      <w:pPr>
        <w:spacing w:after="240" w:line="240" w:lineRule="auto"/>
        <w:jc w:val="both"/>
      </w:pPr>
      <w:r w:rsidRPr="005C2193">
        <w:t>In the honeypot part, all types of honeypots with few detailed examples are shown. One of the Telnet/SSH honeypot (Cowrie) analyzed and summarized in this thesis.</w:t>
      </w:r>
    </w:p>
    <w:p w14:paraId="1047C368" w14:textId="77777777" w:rsidR="003A7666" w:rsidRPr="005C2193" w:rsidRDefault="003A7666" w:rsidP="002345BA">
      <w:pPr>
        <w:spacing w:after="240" w:line="240" w:lineRule="auto"/>
        <w:jc w:val="both"/>
      </w:pPr>
      <w:r w:rsidRPr="005C2193">
        <w:rPr>
          <w:b/>
        </w:rPr>
        <w:t xml:space="preserve">Keywords: </w:t>
      </w:r>
      <w:r w:rsidRPr="005C2193">
        <w:t>Cloud Technologies, Cowrie, Honeypot, Network Security, SSH.</w:t>
      </w:r>
    </w:p>
    <w:p w14:paraId="2C20237B" w14:textId="77777777" w:rsidR="003A7666" w:rsidRPr="005C2193" w:rsidRDefault="003A7666" w:rsidP="002345BA">
      <w:pPr>
        <w:tabs>
          <w:tab w:val="left" w:pos="1584"/>
        </w:tabs>
        <w:spacing w:after="240" w:line="240" w:lineRule="auto"/>
        <w:jc w:val="both"/>
      </w:pPr>
      <w:r w:rsidRPr="005C2193">
        <w:tab/>
      </w:r>
    </w:p>
    <w:p w14:paraId="67FDF016" w14:textId="77777777" w:rsidR="003A7666" w:rsidRPr="005C2193" w:rsidRDefault="003A7666" w:rsidP="002345BA">
      <w:pPr>
        <w:jc w:val="both"/>
        <w:sectPr w:rsidR="003A7666" w:rsidRPr="005C2193" w:rsidSect="00C86303">
          <w:headerReference w:type="first" r:id="rId8"/>
          <w:pgSz w:w="12240" w:h="15840"/>
          <w:pgMar w:top="1440" w:right="1440" w:bottom="1440" w:left="2160" w:header="720" w:footer="720" w:gutter="0"/>
          <w:pgNumType w:fmt="lowerRoman"/>
          <w:cols w:space="720"/>
          <w:docGrid w:linePitch="360"/>
        </w:sectPr>
      </w:pPr>
    </w:p>
    <w:p w14:paraId="13F063FF" w14:textId="77777777" w:rsidR="003A7666" w:rsidRPr="005C2193" w:rsidRDefault="003A7666" w:rsidP="002345BA">
      <w:pPr>
        <w:pStyle w:val="Heading2"/>
        <w:tabs>
          <w:tab w:val="left" w:pos="990"/>
        </w:tabs>
        <w:jc w:val="both"/>
      </w:pPr>
      <w:bookmarkStart w:id="4" w:name="_Toc38370806"/>
      <w:r w:rsidRPr="005C2193">
        <w:rPr>
          <w:b/>
        </w:rPr>
        <w:lastRenderedPageBreak/>
        <w:t>INTRODUCTION</w:t>
      </w:r>
      <w:bookmarkEnd w:id="4"/>
    </w:p>
    <w:p w14:paraId="0838E59D" w14:textId="77777777" w:rsidR="003A7666" w:rsidRPr="005C2193" w:rsidRDefault="003A7666" w:rsidP="002345BA">
      <w:pPr>
        <w:jc w:val="both"/>
      </w:pPr>
      <w:r w:rsidRPr="005C2193">
        <w:t>Today distributed systems rising, businesses change their infrastructure and adopt cloud technologies with data centers, servers, and all kinds load go-to cloud then the business does what it its best. Also, today's technology shapes our daily lives, mobile devices, tablets, laptops. We used to need heavy computers only for tiny works, now tiny devices do heavy work. A connection is everywhere, every place is part of a network.</w:t>
      </w:r>
    </w:p>
    <w:p w14:paraId="09CD5F73" w14:textId="5D5D0FC2" w:rsidR="003A7666" w:rsidRPr="005C2193" w:rsidRDefault="003A7666" w:rsidP="002345BA">
      <w:pPr>
        <w:jc w:val="both"/>
      </w:pPr>
      <w:r w:rsidRPr="005C2193">
        <w:t xml:space="preserve">Protecting a network is an extremely hard thing to do. We must protect our servers. There are multiple defense solutions to protect it like Firewalls etc. But the environment changes the behavior of attackers and threats also changes. As we connect our computer from every place that contains connection. Attackers also wants to connect </w:t>
      </w:r>
      <w:r w:rsidR="003C4525">
        <w:t xml:space="preserve">to </w:t>
      </w:r>
      <w:r w:rsidRPr="005C2193">
        <w:t>our data like us. It’s hard to detect, what, who, whom, where, when. To solve this problem we created “Honeypots”. Acts like a real device. But it’s actually a trap for attackers. One another way is using this decoy systems. It makes us understand who is attacking with which tools from where. Honeypot is an effective way to see potential attacks for detecting attackers and stabilize our real system.</w:t>
      </w:r>
    </w:p>
    <w:p w14:paraId="6A56C3A2" w14:textId="1D9C07A7" w:rsidR="007128D5" w:rsidRDefault="003A7666" w:rsidP="002345BA">
      <w:pPr>
        <w:jc w:val="both"/>
      </w:pPr>
      <w:r w:rsidRPr="005C2193">
        <w:t>Before using a honeypot it’s better to test it, testing it in a local device is extremely dangerous. Honeypots consist of vulnerabilities by their nature to take attacks. But if we use it on the local computer. We can give an open door to them to attacks us in multiple ways.</w:t>
      </w:r>
    </w:p>
    <w:p w14:paraId="05DE576E" w14:textId="77777777" w:rsidR="007128D5" w:rsidRPr="005C2193" w:rsidRDefault="007128D5" w:rsidP="002345BA">
      <w:pPr>
        <w:jc w:val="both"/>
      </w:pPr>
    </w:p>
    <w:p w14:paraId="1BF21556" w14:textId="77777777" w:rsidR="003A7666" w:rsidRPr="005C2193" w:rsidRDefault="003A7666" w:rsidP="002345BA">
      <w:pPr>
        <w:jc w:val="both"/>
      </w:pPr>
      <w:r w:rsidRPr="005C2193">
        <w:lastRenderedPageBreak/>
        <w:t>Therefore we use cloud technology to protect ourselves and detect attackers’ information securely. Cloud service providers are the most secure environment to protect ourselves and our important information. To stay economically efficient we used multiple cloud service vendors (AWS, Azure, and Google Cloud) and their free services and coupons.</w:t>
      </w:r>
    </w:p>
    <w:p w14:paraId="31293C84" w14:textId="77777777" w:rsidR="003A7666" w:rsidRPr="005C2193" w:rsidRDefault="003A7666" w:rsidP="002345BA">
      <w:pPr>
        <w:jc w:val="both"/>
      </w:pPr>
      <w:r w:rsidRPr="005C2193">
        <w:t>After we look at what does cloud means to the user and what are its benefits, then we searched about what is a network security and what are potential threats also types of malware.</w:t>
      </w:r>
    </w:p>
    <w:p w14:paraId="1603573E" w14:textId="56327B6A" w:rsidR="003A7666" w:rsidRPr="005C2193" w:rsidRDefault="003A7666" w:rsidP="002345BA">
      <w:pPr>
        <w:jc w:val="both"/>
      </w:pPr>
      <w:r w:rsidRPr="005C2193">
        <w:t>As a security solution, we look honeypots generally and as an easy way to use honeypots we used Modern Honey Network to use for visualizing the attacks, to detect attackers' IP and other information. With the easy interface of MHN</w:t>
      </w:r>
      <w:r w:rsidR="003C4525">
        <w:t>,</w:t>
      </w:r>
      <w:r w:rsidRPr="005C2193">
        <w:t xml:space="preserve"> we used Cowrie to test the honeypot system. It’s a Telnet/SSH honeypot. We searched for other types of honeypots and what is SSH and Telnet. </w:t>
      </w:r>
    </w:p>
    <w:p w14:paraId="19369D59" w14:textId="6F544D78" w:rsidR="003A7666" w:rsidRPr="005C2193" w:rsidRDefault="003A7666" w:rsidP="002345BA">
      <w:pPr>
        <w:jc w:val="both"/>
      </w:pPr>
      <w:r w:rsidRPr="005C2193">
        <w:t xml:space="preserve">Application is going to be in </w:t>
      </w:r>
      <w:r w:rsidR="003C4525">
        <w:t xml:space="preserve">a </w:t>
      </w:r>
      <w:r w:rsidRPr="005C2193">
        <w:t>Linux environment thus we will prepare Telnet SSH Honeypot. Then we will install the Modern Honey Network to visualize threats.</w:t>
      </w:r>
    </w:p>
    <w:p w14:paraId="5F3F1F2B" w14:textId="0FDA90C8" w:rsidR="003A7666" w:rsidRPr="005C2193" w:rsidRDefault="003A7666" w:rsidP="002345BA">
      <w:pPr>
        <w:jc w:val="both"/>
        <w:sectPr w:rsidR="003A7666" w:rsidRPr="005C2193" w:rsidSect="00C86303">
          <w:pgSz w:w="12240" w:h="15840"/>
          <w:pgMar w:top="1440" w:right="1440" w:bottom="1440" w:left="2160" w:header="720" w:footer="720" w:gutter="0"/>
          <w:pgNumType w:fmt="lowerRoman"/>
          <w:cols w:space="720"/>
          <w:docGrid w:linePitch="360"/>
        </w:sectPr>
      </w:pPr>
      <w:r w:rsidRPr="005C2193">
        <w:t>This thesis is generally about cloud technologies, Modern</w:t>
      </w:r>
      <w:r w:rsidR="003C4525">
        <w:t xml:space="preserve"> Honey Network, Cowrie honeypot</w:t>
      </w:r>
      <w:r w:rsidRPr="005C2193">
        <w:t>. We will look at also general security threats.</w:t>
      </w:r>
    </w:p>
    <w:p w14:paraId="139BAB89" w14:textId="77777777" w:rsidR="003A7666" w:rsidRPr="005C2193" w:rsidRDefault="003A7666" w:rsidP="002345BA">
      <w:pPr>
        <w:pStyle w:val="Heading2"/>
        <w:tabs>
          <w:tab w:val="left" w:pos="990"/>
        </w:tabs>
        <w:jc w:val="both"/>
        <w:rPr>
          <w:b/>
        </w:rPr>
      </w:pPr>
      <w:bookmarkStart w:id="5" w:name="_Toc38370807"/>
      <w:r w:rsidRPr="005C2193">
        <w:rPr>
          <w:b/>
        </w:rPr>
        <w:lastRenderedPageBreak/>
        <w:t>1. CLOUD COMPUTING</w:t>
      </w:r>
      <w:bookmarkEnd w:id="5"/>
    </w:p>
    <w:p w14:paraId="5610645C" w14:textId="77777777" w:rsidR="003A7666" w:rsidRPr="00BC73D2" w:rsidRDefault="003A7666" w:rsidP="002345BA">
      <w:pPr>
        <w:pStyle w:val="Heading4"/>
        <w:jc w:val="both"/>
        <w:rPr>
          <w:b/>
        </w:rPr>
      </w:pPr>
      <w:bookmarkStart w:id="6" w:name="_Toc38370808"/>
      <w:r w:rsidRPr="005C2193">
        <w:rPr>
          <w:b/>
        </w:rPr>
        <w:t>1.1. What is Cloud Computing</w:t>
      </w:r>
      <w:r>
        <w:rPr>
          <w:b/>
        </w:rPr>
        <w:t xml:space="preserve"> Services</w:t>
      </w:r>
      <w:r w:rsidRPr="005C2193">
        <w:rPr>
          <w:b/>
        </w:rPr>
        <w:t>?</w:t>
      </w:r>
      <w:bookmarkEnd w:id="6"/>
    </w:p>
    <w:p w14:paraId="326EC294" w14:textId="3DCCCE8F" w:rsidR="003A7666" w:rsidRPr="005C2193" w:rsidRDefault="003A7666" w:rsidP="002345BA">
      <w:pPr>
        <w:pStyle w:val="BodyText"/>
        <w:ind w:firstLine="0"/>
        <w:jc w:val="both"/>
      </w:pPr>
      <w:r>
        <w:t>Cloud services make us easily connect to servers or storage or database and many more application services over the network. A cloud computing service provider like AWS (Amazon Web Services), Microsoft Azure or Google Cloud owns all hardware needed for these services and maintains them, and we use it with a web application.</w:t>
      </w:r>
      <w:r w:rsidR="001C0067">
        <w:t xml:space="preserve"> </w:t>
      </w:r>
    </w:p>
    <w:p w14:paraId="5E2B8234" w14:textId="77777777" w:rsidR="003A7666" w:rsidRPr="005C2193" w:rsidRDefault="003A7666" w:rsidP="002345BA">
      <w:pPr>
        <w:pStyle w:val="Heading4"/>
        <w:jc w:val="both"/>
        <w:rPr>
          <w:b/>
        </w:rPr>
      </w:pPr>
      <w:bookmarkStart w:id="7" w:name="_Toc38370809"/>
      <w:r w:rsidRPr="005C2193">
        <w:rPr>
          <w:b/>
        </w:rPr>
        <w:t xml:space="preserve">1.2. </w:t>
      </w:r>
      <w:r>
        <w:rPr>
          <w:b/>
        </w:rPr>
        <w:t>Advantages</w:t>
      </w:r>
      <w:r w:rsidRPr="005C2193">
        <w:rPr>
          <w:b/>
        </w:rPr>
        <w:t xml:space="preserve"> of Cloud Computing</w:t>
      </w:r>
      <w:r>
        <w:rPr>
          <w:b/>
        </w:rPr>
        <w:t xml:space="preserve"> Services</w:t>
      </w:r>
      <w:bookmarkEnd w:id="7"/>
    </w:p>
    <w:p w14:paraId="462EE7F2" w14:textId="77777777" w:rsidR="003A7666" w:rsidRPr="005C2193" w:rsidRDefault="003A7666" w:rsidP="002345BA">
      <w:pPr>
        <w:pStyle w:val="BodyText"/>
        <w:ind w:firstLine="0"/>
        <w:jc w:val="both"/>
      </w:pPr>
      <w:r w:rsidRPr="005C2193">
        <w:t>Cost</w:t>
      </w:r>
    </w:p>
    <w:p w14:paraId="10850DB4" w14:textId="24E99A62" w:rsidR="003A7666" w:rsidRPr="005C2193" w:rsidRDefault="003A7666" w:rsidP="002345BA">
      <w:pPr>
        <w:pStyle w:val="BodyText"/>
        <w:ind w:firstLine="0"/>
        <w:jc w:val="both"/>
      </w:pPr>
      <w:r w:rsidRPr="005C2193">
        <w:t>With cloud computing, there is an efficient solution for costs. It’s not necessary to buy software, hardware and hire extra IT professionals to set it up to data centers then take care of it. There is also electricity costs like power and cooling. Cloud is cheaper because of the larger economies of scale so it’s economical than doing by yourself.</w:t>
      </w:r>
    </w:p>
    <w:p w14:paraId="5B6B5D40" w14:textId="77777777" w:rsidR="003A7666" w:rsidRPr="005C2193" w:rsidRDefault="003A7666" w:rsidP="002345BA">
      <w:pPr>
        <w:pStyle w:val="BodyText"/>
        <w:ind w:firstLine="0"/>
        <w:jc w:val="both"/>
      </w:pPr>
    </w:p>
    <w:p w14:paraId="40E53631" w14:textId="77777777" w:rsidR="003A7666" w:rsidRPr="005C2193" w:rsidRDefault="003A7666" w:rsidP="002345BA">
      <w:pPr>
        <w:pStyle w:val="BodyText"/>
        <w:ind w:firstLine="0"/>
        <w:jc w:val="both"/>
      </w:pPr>
      <w:r w:rsidRPr="005C2193">
        <w:t>Speed</w:t>
      </w:r>
    </w:p>
    <w:p w14:paraId="345CDCC1" w14:textId="51FE0108" w:rsidR="003A7666" w:rsidRPr="005C2193" w:rsidRDefault="003A7666" w:rsidP="002345BA">
      <w:pPr>
        <w:pStyle w:val="BodyText"/>
        <w:ind w:firstLine="0"/>
        <w:jc w:val="both"/>
      </w:pPr>
      <w:r w:rsidRPr="005C2193">
        <w:t>Almost all cloud services are provided on-demand and self-service, most of them can be ready with some clicks in few minutes, it gives much flexibility to the businesses and takes the pressure off capacity to from them.</w:t>
      </w:r>
      <w:r w:rsidR="001C0067" w:rsidRPr="001C0067">
        <w:t xml:space="preserve"> </w:t>
      </w:r>
    </w:p>
    <w:p w14:paraId="698DA19E" w14:textId="77777777" w:rsidR="003A7666" w:rsidRDefault="003A7666" w:rsidP="002345BA">
      <w:pPr>
        <w:pStyle w:val="BodyText"/>
        <w:ind w:firstLine="0"/>
        <w:jc w:val="both"/>
      </w:pPr>
    </w:p>
    <w:p w14:paraId="373A6E82" w14:textId="77777777" w:rsidR="005C31E7" w:rsidRDefault="005C31E7" w:rsidP="002345BA">
      <w:pPr>
        <w:pStyle w:val="BodyText"/>
        <w:ind w:firstLine="0"/>
        <w:jc w:val="both"/>
      </w:pPr>
    </w:p>
    <w:p w14:paraId="751D153E" w14:textId="77777777" w:rsidR="007128D5" w:rsidRPr="005C2193" w:rsidRDefault="007128D5" w:rsidP="002345BA">
      <w:pPr>
        <w:pStyle w:val="BodyText"/>
        <w:ind w:firstLine="0"/>
        <w:jc w:val="both"/>
      </w:pPr>
    </w:p>
    <w:p w14:paraId="797E0B81" w14:textId="77777777" w:rsidR="003A7666" w:rsidRPr="005C2193" w:rsidRDefault="003A7666" w:rsidP="002345BA">
      <w:pPr>
        <w:pStyle w:val="BodyText"/>
        <w:ind w:firstLine="0"/>
        <w:jc w:val="both"/>
      </w:pPr>
    </w:p>
    <w:p w14:paraId="738C3D49" w14:textId="77777777" w:rsidR="003A7666" w:rsidRPr="005C2193" w:rsidRDefault="003A7666" w:rsidP="002345BA">
      <w:pPr>
        <w:pStyle w:val="BodyText"/>
        <w:ind w:firstLine="0"/>
        <w:jc w:val="both"/>
      </w:pPr>
      <w:r w:rsidRPr="005C2193">
        <w:lastRenderedPageBreak/>
        <w:t>Productivity</w:t>
      </w:r>
    </w:p>
    <w:p w14:paraId="6618093C" w14:textId="0C629264" w:rsidR="003A7666" w:rsidRPr="005C2193" w:rsidRDefault="003A7666" w:rsidP="002345BA">
      <w:pPr>
        <w:pStyle w:val="BodyText"/>
        <w:ind w:firstLine="0"/>
        <w:jc w:val="both"/>
      </w:pPr>
      <w:r w:rsidRPr="005C2193">
        <w:t>Cloud services remove most of the IT tasks in the on-site datacenters. They need a lot of hardware setup, racking, and stacking, software patching, etc. Cloud computing services removes them all. The team can spend time gaining achievements on business goals.</w:t>
      </w:r>
      <w:r w:rsidR="001C0067" w:rsidRPr="001C0067">
        <w:t xml:space="preserve"> </w:t>
      </w:r>
    </w:p>
    <w:p w14:paraId="43273C68" w14:textId="77777777" w:rsidR="003A7666" w:rsidRPr="005C2193" w:rsidRDefault="003A7666" w:rsidP="002345BA">
      <w:pPr>
        <w:pStyle w:val="BodyText"/>
        <w:ind w:firstLine="0"/>
        <w:jc w:val="both"/>
      </w:pPr>
    </w:p>
    <w:p w14:paraId="20EAC17F" w14:textId="57AE4123" w:rsidR="003A7666" w:rsidRPr="005C2193" w:rsidRDefault="003A7666" w:rsidP="002345BA">
      <w:pPr>
        <w:pStyle w:val="BodyText"/>
        <w:ind w:firstLine="0"/>
        <w:jc w:val="both"/>
      </w:pPr>
      <w:r w:rsidRPr="005C2193">
        <w:t>Global scale</w:t>
      </w:r>
    </w:p>
    <w:p w14:paraId="690DF8C1" w14:textId="00A1A023" w:rsidR="003A7666" w:rsidRPr="005C2193" w:rsidRDefault="003A7666" w:rsidP="002345BA">
      <w:pPr>
        <w:pStyle w:val="BodyText"/>
        <w:ind w:firstLine="0"/>
        <w:jc w:val="both"/>
      </w:pPr>
      <w:r w:rsidRPr="005C2193">
        <w:t>With cloud services, businesses can able to scale elastically. It is the right amount of IT resources by delivering when needed. It means more or less storage, computing power, bandwidth, etc. In the best global location.</w:t>
      </w:r>
    </w:p>
    <w:p w14:paraId="580CF93A" w14:textId="77777777" w:rsidR="003A7666" w:rsidRPr="005C2193" w:rsidRDefault="003A7666" w:rsidP="002345BA">
      <w:pPr>
        <w:pStyle w:val="BodyText"/>
        <w:ind w:firstLine="0"/>
        <w:jc w:val="both"/>
      </w:pPr>
    </w:p>
    <w:p w14:paraId="04C1FC3E" w14:textId="77777777" w:rsidR="003A7666" w:rsidRPr="005C2193" w:rsidRDefault="003A7666" w:rsidP="002345BA">
      <w:pPr>
        <w:pStyle w:val="BodyText"/>
        <w:ind w:firstLine="0"/>
        <w:jc w:val="both"/>
      </w:pPr>
      <w:r w:rsidRPr="005C2193">
        <w:t>Performance</w:t>
      </w:r>
    </w:p>
    <w:p w14:paraId="20F685A8" w14:textId="4C385739" w:rsidR="003A7666" w:rsidRPr="005C2193" w:rsidRDefault="003A7666" w:rsidP="002345BA">
      <w:pPr>
        <w:pStyle w:val="BodyText"/>
        <w:ind w:firstLine="0"/>
        <w:jc w:val="both"/>
      </w:pPr>
      <w:r w:rsidRPr="005C2193">
        <w:t>Cloud service providers have secure data centers all around the world. They periodically upgrade these data centers with the best hardware and reduces latency for applications. Single corporate datacenter includes bigger economies of scale.</w:t>
      </w:r>
    </w:p>
    <w:p w14:paraId="2C723B2D" w14:textId="77777777" w:rsidR="003A7666" w:rsidRPr="005C2193" w:rsidRDefault="003A7666" w:rsidP="002345BA">
      <w:pPr>
        <w:pStyle w:val="BodyText"/>
        <w:ind w:firstLine="0"/>
        <w:jc w:val="both"/>
      </w:pPr>
    </w:p>
    <w:p w14:paraId="3554E937" w14:textId="77777777" w:rsidR="003A7666" w:rsidRPr="005C2193" w:rsidRDefault="003A7666" w:rsidP="002345BA">
      <w:pPr>
        <w:pStyle w:val="BodyText"/>
        <w:ind w:firstLine="0"/>
        <w:jc w:val="both"/>
      </w:pPr>
      <w:r w:rsidRPr="005C2193">
        <w:t>Security</w:t>
      </w:r>
    </w:p>
    <w:p w14:paraId="1583C1D8" w14:textId="7A8694E3" w:rsidR="003A7666" w:rsidRPr="005C2193" w:rsidRDefault="003A7666" w:rsidP="002345BA">
      <w:pPr>
        <w:pStyle w:val="BodyText"/>
        <w:ind w:firstLine="0"/>
        <w:jc w:val="both"/>
      </w:pPr>
      <w:r w:rsidRPr="005C2193">
        <w:t>Almost all cloud service providers use a set of policies and technologies that control security and strengths. This helps to protect our apps, data, and infrastructure against threats.</w:t>
      </w:r>
    </w:p>
    <w:p w14:paraId="7AB02D4B" w14:textId="77777777" w:rsidR="003A7666" w:rsidRPr="005C2193" w:rsidRDefault="003A7666" w:rsidP="002345BA">
      <w:pPr>
        <w:pStyle w:val="BodyText"/>
        <w:jc w:val="both"/>
      </w:pPr>
    </w:p>
    <w:p w14:paraId="53C68E6E" w14:textId="77777777" w:rsidR="003A7666" w:rsidRPr="005C2193" w:rsidRDefault="003A7666" w:rsidP="002345BA">
      <w:pPr>
        <w:pStyle w:val="BodyText"/>
        <w:ind w:firstLine="0"/>
        <w:jc w:val="both"/>
      </w:pPr>
      <w:r w:rsidRPr="005C2193">
        <w:t>Reliability</w:t>
      </w:r>
    </w:p>
    <w:p w14:paraId="0352F94B" w14:textId="6FF2232D" w:rsidR="003A7666" w:rsidRPr="005C2193" w:rsidRDefault="003A7666" w:rsidP="002345BA">
      <w:pPr>
        <w:pStyle w:val="BodyText"/>
        <w:ind w:firstLine="0"/>
        <w:jc w:val="both"/>
      </w:pPr>
      <w:r w:rsidRPr="005C2193">
        <w:t xml:space="preserve">Cloud service copies your data at many redundant </w:t>
      </w:r>
      <w:r>
        <w:t>locations</w:t>
      </w:r>
      <w:r w:rsidRPr="005C2193">
        <w:t xml:space="preserve"> on the provider's network. This makes any recovery and backup cheaper and efficient. Business continues easily.</w:t>
      </w:r>
    </w:p>
    <w:p w14:paraId="76A37A1A" w14:textId="6BDFF145" w:rsidR="003A7666" w:rsidRPr="005C2193" w:rsidRDefault="003A7666" w:rsidP="002345BA">
      <w:pPr>
        <w:pStyle w:val="Heading4"/>
        <w:jc w:val="both"/>
        <w:rPr>
          <w:b/>
        </w:rPr>
      </w:pPr>
      <w:bookmarkStart w:id="8" w:name="_Toc38370810"/>
      <w:r w:rsidRPr="005C2193">
        <w:rPr>
          <w:b/>
        </w:rPr>
        <w:lastRenderedPageBreak/>
        <w:t>1.3. Types of Cloud Computing</w:t>
      </w:r>
      <w:bookmarkEnd w:id="8"/>
    </w:p>
    <w:p w14:paraId="789032C6" w14:textId="77777777" w:rsidR="003A7666" w:rsidRPr="005C2193" w:rsidRDefault="003A7666" w:rsidP="002345BA">
      <w:pPr>
        <w:pStyle w:val="BodyText"/>
        <w:ind w:firstLine="0"/>
        <w:jc w:val="both"/>
      </w:pPr>
    </w:p>
    <w:p w14:paraId="4EF8D588" w14:textId="77777777" w:rsidR="003A7666" w:rsidRPr="005C2193" w:rsidRDefault="003A7666" w:rsidP="002345BA">
      <w:pPr>
        <w:pStyle w:val="BodyText"/>
        <w:ind w:firstLine="0"/>
        <w:jc w:val="both"/>
      </w:pPr>
      <w:r w:rsidRPr="005C2193">
        <w:t>Public</w:t>
      </w:r>
    </w:p>
    <w:p w14:paraId="3B24A922" w14:textId="5D518869" w:rsidR="003A7666" w:rsidRPr="005C2193" w:rsidRDefault="003A7666" w:rsidP="002345BA">
      <w:pPr>
        <w:pStyle w:val="BodyText"/>
        <w:ind w:firstLine="0"/>
        <w:jc w:val="both"/>
      </w:pPr>
      <w:r w:rsidRPr="005C2193">
        <w:t>Owned by third-party cloud computing service providers who deliver their resources over the internet like storage or servers. Cloud service providers own and manage all hardware and software, also supporting infrastructures. Businesses access their services to manage the account with a web browser.</w:t>
      </w:r>
    </w:p>
    <w:p w14:paraId="08795851" w14:textId="77777777" w:rsidR="003A7666" w:rsidRPr="005C2193" w:rsidRDefault="003A7666" w:rsidP="002345BA">
      <w:pPr>
        <w:pStyle w:val="BodyText"/>
        <w:ind w:firstLine="0"/>
        <w:jc w:val="both"/>
      </w:pPr>
    </w:p>
    <w:p w14:paraId="323DE289" w14:textId="77777777" w:rsidR="003A7666" w:rsidRPr="005C2193" w:rsidRDefault="003A7666" w:rsidP="002345BA">
      <w:pPr>
        <w:pStyle w:val="BodyText"/>
        <w:ind w:firstLine="0"/>
        <w:jc w:val="both"/>
      </w:pPr>
      <w:r w:rsidRPr="005C2193">
        <w:t>Private</w:t>
      </w:r>
    </w:p>
    <w:p w14:paraId="2785EA9A" w14:textId="43C4017D" w:rsidR="003A7666" w:rsidRPr="005C2193" w:rsidRDefault="003A7666" w:rsidP="002D10C3">
      <w:pPr>
        <w:pStyle w:val="BodyText"/>
        <w:ind w:firstLine="0"/>
        <w:jc w:val="both"/>
      </w:pPr>
      <w:r w:rsidRPr="005C2193">
        <w:t>Cloud resources used by a single business exclusively. It could be located physically on the businesses on-site datacenter or third-party service providers could host their private cloud. In one sentence, a private cloud is a service infrastructure that maintains on a private network.</w:t>
      </w:r>
    </w:p>
    <w:p w14:paraId="5785D33C" w14:textId="77777777" w:rsidR="003A7666" w:rsidRPr="005C2193" w:rsidRDefault="003A7666" w:rsidP="002345BA">
      <w:pPr>
        <w:pStyle w:val="BodyText"/>
        <w:jc w:val="both"/>
      </w:pPr>
    </w:p>
    <w:p w14:paraId="440594F7" w14:textId="77777777" w:rsidR="003A7666" w:rsidRPr="005C2193" w:rsidRDefault="003A7666" w:rsidP="002345BA">
      <w:pPr>
        <w:pStyle w:val="BodyText"/>
        <w:ind w:firstLine="0"/>
        <w:jc w:val="both"/>
      </w:pPr>
      <w:r w:rsidRPr="005C2193">
        <w:t>Hybrid</w:t>
      </w:r>
    </w:p>
    <w:p w14:paraId="25309E59" w14:textId="4134A8DE" w:rsidR="003A7666" w:rsidRDefault="003A7666" w:rsidP="002345BA">
      <w:pPr>
        <w:pStyle w:val="BodyText"/>
        <w:ind w:firstLine="0"/>
        <w:jc w:val="both"/>
      </w:pPr>
      <w:r w:rsidRPr="005C2193">
        <w:t xml:space="preserve">It mixes public cloud and private clouds together with technology to allow data and apps to share between. This gives the company to bigger flexibility and more options. It helps </w:t>
      </w:r>
      <w:r w:rsidR="004B4B87">
        <w:t>the</w:t>
      </w:r>
      <w:r w:rsidRPr="005C2193">
        <w:t xml:space="preserve"> optimization </w:t>
      </w:r>
      <w:r w:rsidR="004B4B87">
        <w:t>of</w:t>
      </w:r>
      <w:r w:rsidRPr="005C2193">
        <w:t xml:space="preserve"> our existing security and compliance infrastructure.</w:t>
      </w:r>
    </w:p>
    <w:p w14:paraId="33F81B70" w14:textId="77777777" w:rsidR="006720CE" w:rsidRDefault="006720CE" w:rsidP="002345BA">
      <w:pPr>
        <w:pStyle w:val="BodyText"/>
        <w:ind w:firstLine="0"/>
        <w:jc w:val="both"/>
      </w:pPr>
    </w:p>
    <w:p w14:paraId="3FADCBBB" w14:textId="77777777" w:rsidR="006720CE" w:rsidRDefault="006720CE" w:rsidP="002345BA">
      <w:pPr>
        <w:pStyle w:val="BodyText"/>
        <w:ind w:firstLine="0"/>
        <w:jc w:val="both"/>
      </w:pPr>
    </w:p>
    <w:p w14:paraId="096DA4C5" w14:textId="77777777" w:rsidR="006720CE" w:rsidRDefault="006720CE" w:rsidP="002345BA">
      <w:pPr>
        <w:pStyle w:val="BodyText"/>
        <w:ind w:firstLine="0"/>
        <w:jc w:val="both"/>
      </w:pPr>
    </w:p>
    <w:p w14:paraId="5179FB2A" w14:textId="77777777" w:rsidR="002D10C3" w:rsidRPr="005C2193" w:rsidRDefault="002D10C3" w:rsidP="002345BA">
      <w:pPr>
        <w:pStyle w:val="BodyText"/>
        <w:ind w:firstLine="0"/>
        <w:jc w:val="both"/>
      </w:pPr>
    </w:p>
    <w:p w14:paraId="55379545" w14:textId="77777777" w:rsidR="003A7666" w:rsidRPr="005C2193" w:rsidRDefault="003A7666" w:rsidP="002345BA">
      <w:pPr>
        <w:pStyle w:val="Heading2"/>
        <w:jc w:val="both"/>
        <w:rPr>
          <w:b/>
        </w:rPr>
      </w:pPr>
      <w:bookmarkStart w:id="9" w:name="_Toc38370811"/>
      <w:r w:rsidRPr="005C2193">
        <w:rPr>
          <w:b/>
        </w:rPr>
        <w:lastRenderedPageBreak/>
        <w:t>2. SECURITY</w:t>
      </w:r>
      <w:bookmarkEnd w:id="9"/>
    </w:p>
    <w:p w14:paraId="50666935" w14:textId="3BF3EF42" w:rsidR="003A7666" w:rsidRPr="005C2193" w:rsidRDefault="003A7666" w:rsidP="002345BA">
      <w:pPr>
        <w:pStyle w:val="BodyText"/>
        <w:ind w:firstLine="0"/>
        <w:jc w:val="both"/>
      </w:pPr>
      <w:r w:rsidRPr="005C2193">
        <w:t>Internet is a subject for attacks from malicious sources. Attacks can be in two categories “Passive” or “Active”. With “Passive” attacks intruder intercepts data traveling via the network and in “Active” attacks intruder</w:t>
      </w:r>
      <w:r>
        <w:t xml:space="preserve"> uses</w:t>
      </w:r>
      <w:r w:rsidRPr="005C2193">
        <w:t xml:space="preserve"> commands to disrupt the normal operation of the network. </w:t>
      </w:r>
      <w:r w:rsidR="004B4B87">
        <w:t>The a</w:t>
      </w:r>
      <w:r w:rsidRPr="005C2193">
        <w:t>ttacker conducts lateral movements to find and gain a</w:t>
      </w:r>
      <w:r w:rsidR="00D01103">
        <w:t>ccess to assets on the network.</w:t>
      </w:r>
    </w:p>
    <w:p w14:paraId="03DEFABD" w14:textId="77777777" w:rsidR="003A7666" w:rsidRPr="005C2193" w:rsidRDefault="003A7666" w:rsidP="002345BA">
      <w:pPr>
        <w:pStyle w:val="Heading4"/>
        <w:jc w:val="both"/>
        <w:rPr>
          <w:b/>
        </w:rPr>
      </w:pPr>
      <w:bookmarkStart w:id="10" w:name="_Toc38370812"/>
      <w:r w:rsidRPr="005C2193">
        <w:rPr>
          <w:b/>
        </w:rPr>
        <w:t>2.1. Network Security</w:t>
      </w:r>
      <w:bookmarkEnd w:id="10"/>
    </w:p>
    <w:p w14:paraId="1C45C807" w14:textId="4382BDD5" w:rsidR="003A7666" w:rsidRPr="005C2193" w:rsidRDefault="003A7666" w:rsidP="002345BA">
      <w:pPr>
        <w:pStyle w:val="BodyText"/>
        <w:ind w:firstLine="0"/>
        <w:jc w:val="both"/>
      </w:pPr>
      <w:r w:rsidRPr="005C2193">
        <w:t>Network security is an activity designed to protect the integrity of the usability of data and networks.</w:t>
      </w:r>
    </w:p>
    <w:p w14:paraId="3C178431" w14:textId="182E8714" w:rsidR="003A7666" w:rsidRPr="005C2193" w:rsidRDefault="003A7666" w:rsidP="002345BA">
      <w:pPr>
        <w:pStyle w:val="BulletedList"/>
        <w:jc w:val="both"/>
      </w:pPr>
      <w:r w:rsidRPr="005C2193">
        <w:t>This includes software and hardware technologies</w:t>
      </w:r>
      <w:r w:rsidR="004B4B87">
        <w:t>.</w:t>
      </w:r>
    </w:p>
    <w:p w14:paraId="6D3728DC" w14:textId="4C00C469" w:rsidR="003A7666" w:rsidRPr="005C2193" w:rsidRDefault="003A7666" w:rsidP="002345BA">
      <w:pPr>
        <w:pStyle w:val="BulletedList"/>
        <w:jc w:val="both"/>
      </w:pPr>
      <w:r w:rsidRPr="005C2193">
        <w:t>This targets various threats</w:t>
      </w:r>
      <w:r w:rsidR="004B4B87">
        <w:t>.</w:t>
      </w:r>
    </w:p>
    <w:p w14:paraId="782770B0" w14:textId="547BC82F" w:rsidR="003A7666" w:rsidRPr="005C2193" w:rsidRDefault="003A7666" w:rsidP="002345BA">
      <w:pPr>
        <w:pStyle w:val="BulletedList"/>
        <w:jc w:val="both"/>
      </w:pPr>
      <w:r w:rsidRPr="005C2193">
        <w:t>This stops threats from spreading or entering our network</w:t>
      </w:r>
      <w:r w:rsidR="004B4B87">
        <w:t>.</w:t>
      </w:r>
    </w:p>
    <w:p w14:paraId="1C1AF804" w14:textId="77777777" w:rsidR="003A7666" w:rsidRPr="005C2193" w:rsidRDefault="003A7666" w:rsidP="002345BA">
      <w:pPr>
        <w:pStyle w:val="BulletedList"/>
        <w:jc w:val="both"/>
      </w:pPr>
      <w:r w:rsidRPr="005C2193">
        <w:t>Efficient security manages access to the network.</w:t>
      </w:r>
    </w:p>
    <w:p w14:paraId="51A97078" w14:textId="77777777" w:rsidR="003A7666" w:rsidRPr="005C2193" w:rsidRDefault="003A7666" w:rsidP="002345BA">
      <w:pPr>
        <w:pStyle w:val="Heading4"/>
        <w:jc w:val="both"/>
        <w:rPr>
          <w:b/>
        </w:rPr>
      </w:pPr>
      <w:bookmarkStart w:id="11" w:name="_Toc38370813"/>
      <w:r w:rsidRPr="005C2193">
        <w:rPr>
          <w:b/>
        </w:rPr>
        <w:t>2.3. Types of Malware</w:t>
      </w:r>
      <w:bookmarkEnd w:id="11"/>
    </w:p>
    <w:p w14:paraId="6C4C7C37" w14:textId="2C21D0DC" w:rsidR="003A7666" w:rsidRDefault="003A7666" w:rsidP="002345BA">
      <w:pPr>
        <w:pStyle w:val="BodyText"/>
        <w:ind w:firstLine="0"/>
        <w:jc w:val="both"/>
      </w:pPr>
      <w:r w:rsidRPr="005C2193">
        <w:t xml:space="preserve">Malware is a short version of malicious software. It is software or code that is used to steal, damage, disrupt, or other illegitimate actions in data, hosts, or networks specifically. </w:t>
      </w:r>
      <w:r>
        <w:t>There</w:t>
      </w:r>
      <w:r w:rsidRPr="005C2193">
        <w:t xml:space="preserve"> are </w:t>
      </w:r>
      <w:r>
        <w:t xml:space="preserve">three </w:t>
      </w:r>
      <w:r w:rsidRPr="005C2193">
        <w:t>types of malware.</w:t>
      </w:r>
      <w:r>
        <w:t xml:space="preserve"> Viruses, Worms and Trojan horses.</w:t>
      </w:r>
    </w:p>
    <w:p w14:paraId="5084FBF3" w14:textId="77777777" w:rsidR="00427FB5" w:rsidRDefault="00427FB5" w:rsidP="002345BA">
      <w:pPr>
        <w:pStyle w:val="BodyText"/>
        <w:ind w:firstLine="0"/>
        <w:jc w:val="both"/>
      </w:pPr>
    </w:p>
    <w:p w14:paraId="1AC17AFC" w14:textId="77777777" w:rsidR="00655329" w:rsidRDefault="00655329" w:rsidP="002345BA">
      <w:pPr>
        <w:pStyle w:val="BodyText"/>
        <w:ind w:firstLine="0"/>
        <w:jc w:val="both"/>
      </w:pPr>
    </w:p>
    <w:p w14:paraId="0B97C86D" w14:textId="77777777" w:rsidR="00655329" w:rsidRDefault="00655329" w:rsidP="002345BA">
      <w:pPr>
        <w:pStyle w:val="BodyText"/>
        <w:ind w:firstLine="0"/>
        <w:jc w:val="both"/>
      </w:pPr>
    </w:p>
    <w:p w14:paraId="58F0BDE3" w14:textId="77777777" w:rsidR="00655329" w:rsidRPr="005C2193" w:rsidRDefault="00655329" w:rsidP="002345BA">
      <w:pPr>
        <w:pStyle w:val="BodyText"/>
        <w:ind w:firstLine="0"/>
        <w:jc w:val="both"/>
      </w:pPr>
    </w:p>
    <w:p w14:paraId="1968638D" w14:textId="77777777" w:rsidR="003A7666" w:rsidRPr="005C2193" w:rsidRDefault="003A7666" w:rsidP="002345BA">
      <w:pPr>
        <w:pStyle w:val="BodyText"/>
        <w:ind w:firstLine="0"/>
        <w:jc w:val="both"/>
      </w:pPr>
      <w:r w:rsidRPr="005C2193">
        <w:lastRenderedPageBreak/>
        <w:t>Viruses</w:t>
      </w:r>
    </w:p>
    <w:p w14:paraId="54BFE5B3" w14:textId="11A9ED47" w:rsidR="003A7666" w:rsidRPr="005C2193" w:rsidRDefault="003A7666" w:rsidP="002345BA">
      <w:pPr>
        <w:pStyle w:val="BodyText"/>
        <w:ind w:firstLine="0"/>
        <w:jc w:val="both"/>
      </w:pPr>
      <w:r w:rsidRPr="005C2193">
        <w:t xml:space="preserve">The virus </w:t>
      </w:r>
      <w:r>
        <w:t>spreads</w:t>
      </w:r>
      <w:r w:rsidRPr="005C2193">
        <w:t xml:space="preserve"> by inserting a copy of itself into a program, then it became a part of it and spreads one computer to another one. It can be in severity from causing to </w:t>
      </w:r>
      <w:r>
        <w:t xml:space="preserve">damage </w:t>
      </w:r>
      <w:r w:rsidRPr="005C2193">
        <w:t xml:space="preserve">software or data and causes a denial of service condition. All viruses are </w:t>
      </w:r>
      <w:r>
        <w:t>tied</w:t>
      </w:r>
      <w:r w:rsidRPr="005C2193">
        <w:t xml:space="preserve"> to an executable file and that means the virus can </w:t>
      </w:r>
      <w:r>
        <w:t>be found</w:t>
      </w:r>
      <w:r w:rsidRPr="005C2193">
        <w:t xml:space="preserve"> on a system but won’t be active until a user runs or opens the </w:t>
      </w:r>
      <w:r>
        <w:t>infected</w:t>
      </w:r>
      <w:r w:rsidRPr="005C2193">
        <w:t xml:space="preserve"> file. When the file runs, the virus runs as well. Generally, the main program keeps functions after it infected. Despite that, some of them overwrite the main program. Viruses extend when the file they are part of it one to another via disks, network, emails or file sharing.</w:t>
      </w:r>
    </w:p>
    <w:p w14:paraId="60DBD6D2" w14:textId="77777777" w:rsidR="003A7666" w:rsidRPr="005C2193" w:rsidRDefault="003A7666" w:rsidP="002345BA">
      <w:pPr>
        <w:pStyle w:val="BodyText"/>
        <w:jc w:val="both"/>
      </w:pPr>
    </w:p>
    <w:p w14:paraId="6CCD2B79" w14:textId="77777777" w:rsidR="003A7666" w:rsidRPr="005C2193" w:rsidRDefault="003A7666" w:rsidP="002345BA">
      <w:pPr>
        <w:pStyle w:val="BodyText"/>
        <w:ind w:firstLine="0"/>
        <w:jc w:val="both"/>
      </w:pPr>
      <w:r w:rsidRPr="005C2193">
        <w:t xml:space="preserve">Worms </w:t>
      </w:r>
    </w:p>
    <w:p w14:paraId="1609C476" w14:textId="48219173" w:rsidR="003A7666" w:rsidRPr="005C2193" w:rsidRDefault="003A7666" w:rsidP="002345BA">
      <w:pPr>
        <w:pStyle w:val="BodyText"/>
        <w:ind w:firstLine="0"/>
        <w:jc w:val="both"/>
      </w:pPr>
      <w:r w:rsidRPr="005C2193">
        <w:t xml:space="preserve">Worms are like viruses in that they copy of them and creates </w:t>
      </w:r>
      <w:r w:rsidR="00046A8A">
        <w:t>a</w:t>
      </w:r>
      <w:r w:rsidRPr="005C2193">
        <w:t xml:space="preserve"> similar type of harm. Viruses need an infected host file to spread. A worm doesn’t need a program to attach themselves to infect a computer or host. Worms use system characteristics to move through the network.</w:t>
      </w:r>
    </w:p>
    <w:p w14:paraId="0FC28DF4" w14:textId="77777777" w:rsidR="003A7666" w:rsidRDefault="003A7666" w:rsidP="002345BA">
      <w:pPr>
        <w:pStyle w:val="BodyText"/>
        <w:jc w:val="both"/>
      </w:pPr>
    </w:p>
    <w:p w14:paraId="4AD5D75F" w14:textId="77777777" w:rsidR="00046A8A" w:rsidRDefault="00046A8A" w:rsidP="002345BA">
      <w:pPr>
        <w:pStyle w:val="BodyText"/>
        <w:jc w:val="both"/>
      </w:pPr>
    </w:p>
    <w:p w14:paraId="08B440B7" w14:textId="77777777" w:rsidR="00046A8A" w:rsidRDefault="00046A8A" w:rsidP="002345BA">
      <w:pPr>
        <w:pStyle w:val="BodyText"/>
        <w:jc w:val="both"/>
      </w:pPr>
    </w:p>
    <w:p w14:paraId="062360DC" w14:textId="77777777" w:rsidR="00046A8A" w:rsidRDefault="00046A8A" w:rsidP="002345BA">
      <w:pPr>
        <w:pStyle w:val="BodyText"/>
        <w:jc w:val="both"/>
      </w:pPr>
    </w:p>
    <w:p w14:paraId="16478A20" w14:textId="77777777" w:rsidR="00046A8A" w:rsidRDefault="00046A8A" w:rsidP="002345BA">
      <w:pPr>
        <w:pStyle w:val="BodyText"/>
        <w:jc w:val="both"/>
      </w:pPr>
    </w:p>
    <w:p w14:paraId="518ABBED" w14:textId="77777777" w:rsidR="00046A8A" w:rsidRDefault="00046A8A" w:rsidP="002345BA">
      <w:pPr>
        <w:pStyle w:val="BodyText"/>
        <w:jc w:val="both"/>
      </w:pPr>
    </w:p>
    <w:p w14:paraId="525845D1" w14:textId="77777777" w:rsidR="00046A8A" w:rsidRDefault="00046A8A" w:rsidP="002345BA">
      <w:pPr>
        <w:pStyle w:val="BodyText"/>
        <w:jc w:val="both"/>
      </w:pPr>
    </w:p>
    <w:p w14:paraId="1F7B5126" w14:textId="77777777" w:rsidR="00046A8A" w:rsidRPr="005C2193" w:rsidRDefault="00046A8A" w:rsidP="002345BA">
      <w:pPr>
        <w:pStyle w:val="BodyText"/>
        <w:jc w:val="both"/>
      </w:pPr>
    </w:p>
    <w:p w14:paraId="35CC8E20" w14:textId="77777777" w:rsidR="003A7666" w:rsidRPr="005C2193" w:rsidRDefault="003A7666" w:rsidP="002345BA">
      <w:pPr>
        <w:pStyle w:val="BodyText"/>
        <w:ind w:firstLine="0"/>
        <w:jc w:val="both"/>
      </w:pPr>
      <w:r w:rsidRPr="005C2193">
        <w:lastRenderedPageBreak/>
        <w:t>Trojan Horses</w:t>
      </w:r>
    </w:p>
    <w:p w14:paraId="03753C38" w14:textId="17405362" w:rsidR="003A7666" w:rsidRDefault="003A7666" w:rsidP="002345BA">
      <w:pPr>
        <w:pStyle w:val="BodyText"/>
        <w:ind w:firstLine="0"/>
        <w:jc w:val="both"/>
      </w:pPr>
      <w:r w:rsidRPr="005C2193">
        <w:t xml:space="preserve">Trojan horse is </w:t>
      </w:r>
      <w:r>
        <w:t>a different</w:t>
      </w:r>
      <w:r w:rsidRPr="005C2193">
        <w:t xml:space="preserve"> kind of </w:t>
      </w:r>
      <w:r>
        <w:t>malicious software</w:t>
      </w:r>
      <w:r w:rsidRPr="005C2193">
        <w:t xml:space="preserve">. It’s a damaging </w:t>
      </w:r>
      <w:r>
        <w:t>slice</w:t>
      </w:r>
      <w:r w:rsidRPr="005C2193">
        <w:t xml:space="preserve"> of software that looks normal. Users are generally tricked to executing that file on their system. It can create so many attacks on the host, from annoying the user with changing desktops to damage the host with stealing data or deleting files or spreading other malware. They also leave backdoors to give access to systems by malicious users. Trojan horses don’t reproduce themselves unlike worms or viruses, Trojan horses spread with user interaction like </w:t>
      </w:r>
      <w:r>
        <w:t>with</w:t>
      </w:r>
      <w:r w:rsidRPr="005C2193">
        <w:t xml:space="preserve"> an email attachment or running or downloading a file from the internet.</w:t>
      </w:r>
    </w:p>
    <w:p w14:paraId="39AC0F27" w14:textId="77777777" w:rsidR="00D60970" w:rsidRDefault="00D60970" w:rsidP="002345BA">
      <w:pPr>
        <w:pStyle w:val="BodyText"/>
        <w:ind w:firstLine="0"/>
        <w:jc w:val="both"/>
      </w:pPr>
    </w:p>
    <w:p w14:paraId="58E4D9B2" w14:textId="77777777" w:rsidR="00046A8A" w:rsidRDefault="00046A8A" w:rsidP="002345BA">
      <w:pPr>
        <w:pStyle w:val="BodyText"/>
        <w:ind w:firstLine="0"/>
        <w:jc w:val="both"/>
      </w:pPr>
    </w:p>
    <w:p w14:paraId="5E807906" w14:textId="77777777" w:rsidR="00046A8A" w:rsidRDefault="00046A8A" w:rsidP="002345BA">
      <w:pPr>
        <w:pStyle w:val="BodyText"/>
        <w:ind w:firstLine="0"/>
        <w:jc w:val="both"/>
      </w:pPr>
    </w:p>
    <w:p w14:paraId="01AFC296" w14:textId="77777777" w:rsidR="00046A8A" w:rsidRDefault="00046A8A" w:rsidP="002345BA">
      <w:pPr>
        <w:pStyle w:val="BodyText"/>
        <w:ind w:firstLine="0"/>
        <w:jc w:val="both"/>
      </w:pPr>
    </w:p>
    <w:p w14:paraId="4EC89B14" w14:textId="77777777" w:rsidR="00046A8A" w:rsidRDefault="00046A8A" w:rsidP="002345BA">
      <w:pPr>
        <w:pStyle w:val="BodyText"/>
        <w:ind w:firstLine="0"/>
        <w:jc w:val="both"/>
      </w:pPr>
    </w:p>
    <w:p w14:paraId="00E6D8DF" w14:textId="77777777" w:rsidR="00046A8A" w:rsidRDefault="00046A8A" w:rsidP="002345BA">
      <w:pPr>
        <w:pStyle w:val="BodyText"/>
        <w:ind w:firstLine="0"/>
        <w:jc w:val="both"/>
      </w:pPr>
    </w:p>
    <w:p w14:paraId="72C36FF3" w14:textId="77777777" w:rsidR="00046A8A" w:rsidRDefault="00046A8A" w:rsidP="002345BA">
      <w:pPr>
        <w:pStyle w:val="BodyText"/>
        <w:ind w:firstLine="0"/>
        <w:jc w:val="both"/>
      </w:pPr>
    </w:p>
    <w:p w14:paraId="4EAAB56D" w14:textId="77777777" w:rsidR="00046A8A" w:rsidRDefault="00046A8A" w:rsidP="002345BA">
      <w:pPr>
        <w:pStyle w:val="BodyText"/>
        <w:ind w:firstLine="0"/>
        <w:jc w:val="both"/>
      </w:pPr>
    </w:p>
    <w:p w14:paraId="05FEE74D" w14:textId="77777777" w:rsidR="00046A8A" w:rsidRDefault="00046A8A" w:rsidP="002345BA">
      <w:pPr>
        <w:pStyle w:val="BodyText"/>
        <w:ind w:firstLine="0"/>
        <w:jc w:val="both"/>
      </w:pPr>
    </w:p>
    <w:p w14:paraId="1EFC1A24" w14:textId="77777777" w:rsidR="00046A8A" w:rsidRDefault="00046A8A" w:rsidP="002345BA">
      <w:pPr>
        <w:pStyle w:val="BodyText"/>
        <w:ind w:firstLine="0"/>
        <w:jc w:val="both"/>
      </w:pPr>
    </w:p>
    <w:p w14:paraId="48838E26" w14:textId="77777777" w:rsidR="00046A8A" w:rsidRDefault="00046A8A" w:rsidP="002345BA">
      <w:pPr>
        <w:pStyle w:val="BodyText"/>
        <w:ind w:firstLine="0"/>
        <w:jc w:val="both"/>
      </w:pPr>
    </w:p>
    <w:p w14:paraId="79F1350C" w14:textId="77777777" w:rsidR="00046A8A" w:rsidRDefault="00046A8A" w:rsidP="002345BA">
      <w:pPr>
        <w:pStyle w:val="BodyText"/>
        <w:ind w:firstLine="0"/>
        <w:jc w:val="both"/>
      </w:pPr>
    </w:p>
    <w:p w14:paraId="6762D035" w14:textId="77777777" w:rsidR="00046A8A" w:rsidRDefault="00046A8A" w:rsidP="002345BA">
      <w:pPr>
        <w:pStyle w:val="BodyText"/>
        <w:ind w:firstLine="0"/>
        <w:jc w:val="both"/>
      </w:pPr>
    </w:p>
    <w:p w14:paraId="54DA77DD" w14:textId="77777777" w:rsidR="00046A8A" w:rsidRPr="005C2193" w:rsidRDefault="00046A8A" w:rsidP="002345BA">
      <w:pPr>
        <w:pStyle w:val="BodyText"/>
        <w:ind w:firstLine="0"/>
        <w:jc w:val="both"/>
      </w:pPr>
    </w:p>
    <w:p w14:paraId="4393D49C" w14:textId="77777777" w:rsidR="003A7666" w:rsidRPr="005C2193" w:rsidRDefault="003A7666" w:rsidP="002345BA">
      <w:pPr>
        <w:pStyle w:val="Heading2"/>
        <w:jc w:val="both"/>
        <w:rPr>
          <w:b/>
        </w:rPr>
      </w:pPr>
      <w:bookmarkStart w:id="12" w:name="_Toc38370814"/>
      <w:r w:rsidRPr="005C2193">
        <w:rPr>
          <w:b/>
        </w:rPr>
        <w:lastRenderedPageBreak/>
        <w:t>3. HONEYPOTS</w:t>
      </w:r>
      <w:bookmarkEnd w:id="12"/>
    </w:p>
    <w:p w14:paraId="19503B37" w14:textId="1654D731" w:rsidR="003A7666" w:rsidRPr="005C2193" w:rsidRDefault="003A7666" w:rsidP="002345BA">
      <w:pPr>
        <w:pStyle w:val="BodyText"/>
        <w:ind w:firstLine="0"/>
        <w:jc w:val="both"/>
      </w:pPr>
      <w:r w:rsidRPr="005C2193">
        <w:t xml:space="preserve">A honeypot is a bait computer system to </w:t>
      </w:r>
      <w:r>
        <w:t>snare</w:t>
      </w:r>
      <w:r w:rsidRPr="005C2193">
        <w:t xml:space="preserve"> hackers and tracks unusual and new hacking methods. They designed with a purpose to deceive and engage hackers and detect malicious activities happened on the Internet.</w:t>
      </w:r>
    </w:p>
    <w:p w14:paraId="35FC7EF4" w14:textId="77777777" w:rsidR="003A7666" w:rsidRPr="005C2193" w:rsidRDefault="003A7666" w:rsidP="002345BA">
      <w:pPr>
        <w:pStyle w:val="Heading4"/>
        <w:jc w:val="both"/>
        <w:rPr>
          <w:b/>
        </w:rPr>
      </w:pPr>
      <w:bookmarkStart w:id="13" w:name="_Toc38370815"/>
      <w:r w:rsidRPr="005C2193">
        <w:rPr>
          <w:b/>
        </w:rPr>
        <w:t>3.1. Modern Honey Network</w:t>
      </w:r>
      <w:bookmarkEnd w:id="13"/>
    </w:p>
    <w:p w14:paraId="329F258B" w14:textId="7EAFAB17" w:rsidR="003A7666" w:rsidRPr="005C2193" w:rsidRDefault="003A7666" w:rsidP="002345BA">
      <w:pPr>
        <w:pStyle w:val="BodyText"/>
        <w:ind w:firstLine="0"/>
        <w:jc w:val="both"/>
      </w:pPr>
      <w:r w:rsidRPr="005C2193">
        <w:t>Modern Honey Network is a centralized server to manage and to collect data of honeypots. Modern Honey Network allows us to deploy honeypots fast and to collect data just in time and view. Honeypot scripts include several common honeypots</w:t>
      </w:r>
      <w:r>
        <w:t xml:space="preserve"> to deploy</w:t>
      </w:r>
      <w:r w:rsidR="00D01103">
        <w:t>.</w:t>
      </w:r>
    </w:p>
    <w:p w14:paraId="1E70033D" w14:textId="77777777" w:rsidR="003A7666" w:rsidRPr="005C2193" w:rsidRDefault="003A7666" w:rsidP="002345BA">
      <w:pPr>
        <w:pStyle w:val="BodyText"/>
        <w:ind w:firstLine="0"/>
        <w:jc w:val="both"/>
      </w:pPr>
      <w:r w:rsidRPr="005C2193">
        <w:t>Features</w:t>
      </w:r>
    </w:p>
    <w:p w14:paraId="4A390869" w14:textId="7B497105" w:rsidR="003A7666" w:rsidRPr="005C2193" w:rsidRDefault="003A7666" w:rsidP="002345BA">
      <w:pPr>
        <w:pStyle w:val="BulletedList"/>
        <w:jc w:val="both"/>
      </w:pPr>
      <w:r w:rsidRPr="005C2193">
        <w:t>Connect and register</w:t>
      </w:r>
      <w:r w:rsidR="000B4983">
        <w:t>.</w:t>
      </w:r>
    </w:p>
    <w:p w14:paraId="09048867" w14:textId="4B81B68A" w:rsidR="003A7666" w:rsidRPr="005C2193" w:rsidRDefault="003A7666" w:rsidP="002345BA">
      <w:pPr>
        <w:pStyle w:val="BulletedList"/>
        <w:jc w:val="both"/>
      </w:pPr>
      <w:r w:rsidRPr="005C2193">
        <w:t>Download a deploy script</w:t>
      </w:r>
      <w:r>
        <w:t xml:space="preserve"> and </w:t>
      </w:r>
      <w:r w:rsidRPr="005C2193">
        <w:t>snort rules</w:t>
      </w:r>
      <w:r w:rsidR="000B4983">
        <w:t>.</w:t>
      </w:r>
    </w:p>
    <w:p w14:paraId="0DF18C3F" w14:textId="7FD991C1" w:rsidR="003A7666" w:rsidRPr="005C2193" w:rsidRDefault="003A7666" w:rsidP="002345BA">
      <w:pPr>
        <w:pStyle w:val="BulletedList"/>
        <w:jc w:val="both"/>
      </w:pPr>
      <w:r>
        <w:t>List</w:t>
      </w:r>
      <w:r w:rsidRPr="005C2193">
        <w:t xml:space="preserve"> new attacks</w:t>
      </w:r>
      <w:r w:rsidR="000B4983">
        <w:t>.</w:t>
      </w:r>
    </w:p>
    <w:p w14:paraId="069E028A" w14:textId="58B9A048" w:rsidR="003A7666" w:rsidRPr="005C2193" w:rsidRDefault="003A7666" w:rsidP="002345BA">
      <w:pPr>
        <w:pStyle w:val="BulletedList"/>
        <w:jc w:val="both"/>
      </w:pPr>
      <w:r w:rsidRPr="005C2193">
        <w:t>Send intrusion detection logs</w:t>
      </w:r>
      <w:r w:rsidR="000B4983">
        <w:t>.</w:t>
      </w:r>
    </w:p>
    <w:p w14:paraId="76D41DB4" w14:textId="6446DE12" w:rsidR="003A7666" w:rsidRPr="005C2193" w:rsidRDefault="003A7666" w:rsidP="002345BA">
      <w:pPr>
        <w:pStyle w:val="BulletedList"/>
        <w:jc w:val="both"/>
      </w:pPr>
      <w:r>
        <w:t>Manage snort rules (</w:t>
      </w:r>
      <w:r w:rsidRPr="005C2193">
        <w:t>enable download, disable download</w:t>
      </w:r>
      <w:r>
        <w:t>)</w:t>
      </w:r>
      <w:r w:rsidR="000B4983">
        <w:t>.</w:t>
      </w:r>
    </w:p>
    <w:p w14:paraId="42847DB9" w14:textId="77777777" w:rsidR="003A7666" w:rsidRPr="005C2193" w:rsidRDefault="003A7666" w:rsidP="000B4983">
      <w:pPr>
        <w:pStyle w:val="BulletedList"/>
        <w:numPr>
          <w:ilvl w:val="0"/>
          <w:numId w:val="0"/>
        </w:numPr>
        <w:jc w:val="both"/>
      </w:pPr>
    </w:p>
    <w:p w14:paraId="6FD7FB72" w14:textId="77777777" w:rsidR="003A7666" w:rsidRPr="005C2193" w:rsidRDefault="003A7666" w:rsidP="002345BA">
      <w:pPr>
        <w:pStyle w:val="BodyText"/>
        <w:ind w:firstLine="0"/>
        <w:jc w:val="both"/>
      </w:pPr>
      <w:r>
        <w:t>Installing</w:t>
      </w:r>
    </w:p>
    <w:p w14:paraId="4BD62B11" w14:textId="77777777" w:rsidR="003A7666" w:rsidRPr="005C2193" w:rsidRDefault="003A7666" w:rsidP="002345BA">
      <w:pPr>
        <w:pStyle w:val="BulletedList"/>
        <w:jc w:val="both"/>
      </w:pPr>
      <w:r w:rsidRPr="005C2193">
        <w:t>The Modern Honey Network server is s</w:t>
      </w:r>
      <w:r>
        <w:t>upported on Ubuntu and Centos.</w:t>
      </w:r>
    </w:p>
    <w:p w14:paraId="723EFF51" w14:textId="77777777" w:rsidR="003A7666" w:rsidRPr="005C2193" w:rsidRDefault="003A7666" w:rsidP="002345BA">
      <w:pPr>
        <w:pStyle w:val="BulletedList"/>
        <w:jc w:val="both"/>
      </w:pPr>
      <w:r w:rsidRPr="005C2193">
        <w:t xml:space="preserve">Other versions of Linux </w:t>
      </w:r>
      <w:r>
        <w:t>should</w:t>
      </w:r>
      <w:r w:rsidRPr="005C2193">
        <w:t xml:space="preserve"> work but are </w:t>
      </w:r>
      <w:r>
        <w:t>usually</w:t>
      </w:r>
      <w:r w:rsidRPr="005C2193">
        <w:t xml:space="preserve"> not tested.</w:t>
      </w:r>
    </w:p>
    <w:p w14:paraId="75D5C5F3" w14:textId="77777777" w:rsidR="003A7666" w:rsidRDefault="003A7666" w:rsidP="002345BA">
      <w:pPr>
        <w:pStyle w:val="BodyText"/>
        <w:jc w:val="both"/>
      </w:pPr>
    </w:p>
    <w:p w14:paraId="6858B0B1" w14:textId="77777777" w:rsidR="00691561" w:rsidRDefault="00691561" w:rsidP="002345BA">
      <w:pPr>
        <w:pStyle w:val="BodyText"/>
        <w:jc w:val="both"/>
      </w:pPr>
    </w:p>
    <w:p w14:paraId="095A28E0" w14:textId="77777777" w:rsidR="001C0067" w:rsidRPr="005C2193" w:rsidRDefault="001C0067" w:rsidP="002345BA">
      <w:pPr>
        <w:pStyle w:val="BodyText"/>
        <w:jc w:val="both"/>
      </w:pPr>
    </w:p>
    <w:p w14:paraId="2518017A" w14:textId="77777777" w:rsidR="003A7666" w:rsidRPr="005C2193" w:rsidRDefault="003A7666" w:rsidP="002345BA">
      <w:pPr>
        <w:pStyle w:val="BodyText"/>
        <w:ind w:firstLine="0"/>
        <w:jc w:val="both"/>
      </w:pPr>
      <w:r w:rsidRPr="005C2193">
        <w:lastRenderedPageBreak/>
        <w:t>Deploying Honeypots</w:t>
      </w:r>
    </w:p>
    <w:p w14:paraId="24FD6516" w14:textId="2113F72D" w:rsidR="003A7666" w:rsidRPr="005C2193" w:rsidRDefault="003A7666" w:rsidP="002345BA">
      <w:pPr>
        <w:pStyle w:val="BodyText"/>
        <w:ind w:firstLine="0"/>
        <w:jc w:val="both"/>
      </w:pPr>
      <w:r w:rsidRPr="005C2193">
        <w:t xml:space="preserve">Modern Honey Network was designed to make easy and scalable deployment of honeypots. There are the steps to deploy with Modern Honey </w:t>
      </w:r>
      <w:r w:rsidR="00D01103">
        <w:t>Network:</w:t>
      </w:r>
    </w:p>
    <w:p w14:paraId="281BC693" w14:textId="77777777" w:rsidR="003A7666" w:rsidRPr="005C2193" w:rsidRDefault="003A7666" w:rsidP="002345BA">
      <w:pPr>
        <w:pStyle w:val="BodyText"/>
        <w:jc w:val="both"/>
      </w:pPr>
      <w:r w:rsidRPr="005C2193">
        <w:t>1.    Login to your Modern Honey Network server via a web browser.</w:t>
      </w:r>
    </w:p>
    <w:p w14:paraId="4C9DB71D" w14:textId="77777777" w:rsidR="003A7666" w:rsidRPr="005C2193" w:rsidRDefault="003A7666" w:rsidP="002345BA">
      <w:pPr>
        <w:pStyle w:val="BodyText"/>
        <w:jc w:val="both"/>
      </w:pPr>
      <w:r>
        <w:t>2</w:t>
      </w:r>
      <w:r w:rsidRPr="005C2193">
        <w:t xml:space="preserve">.    Select a honeypot </w:t>
      </w:r>
      <w:r>
        <w:t xml:space="preserve">type </w:t>
      </w:r>
      <w:r w:rsidRPr="005C2193">
        <w:t xml:space="preserve">from the menu. </w:t>
      </w:r>
    </w:p>
    <w:p w14:paraId="5986B8D6" w14:textId="77777777" w:rsidR="003A7666" w:rsidRPr="005C2193" w:rsidRDefault="003A7666" w:rsidP="002345BA">
      <w:pPr>
        <w:pStyle w:val="BodyText"/>
        <w:jc w:val="both"/>
      </w:pPr>
      <w:r>
        <w:t>3</w:t>
      </w:r>
      <w:r w:rsidRPr="005C2193">
        <w:t>.    Copy the deployment command.</w:t>
      </w:r>
    </w:p>
    <w:p w14:paraId="206DD9C3" w14:textId="77777777" w:rsidR="003A7666" w:rsidRPr="005C2193" w:rsidRDefault="003A7666" w:rsidP="002345BA">
      <w:pPr>
        <w:pStyle w:val="BodyText"/>
        <w:jc w:val="both"/>
      </w:pPr>
      <w:r>
        <w:t>4</w:t>
      </w:r>
      <w:r w:rsidRPr="005C2193">
        <w:t>.   Log in to a honeypot server and run that command.</w:t>
      </w:r>
    </w:p>
    <w:p w14:paraId="3147D686" w14:textId="77777777" w:rsidR="003A7666" w:rsidRDefault="003A7666" w:rsidP="002345BA">
      <w:pPr>
        <w:pStyle w:val="BodyText"/>
        <w:ind w:firstLine="0"/>
        <w:jc w:val="both"/>
      </w:pPr>
    </w:p>
    <w:p w14:paraId="0C91C933" w14:textId="77777777" w:rsidR="000B4983" w:rsidRDefault="003A7666" w:rsidP="002345BA">
      <w:pPr>
        <w:pStyle w:val="BodyText"/>
        <w:ind w:firstLine="0"/>
        <w:jc w:val="both"/>
      </w:pPr>
      <w:r w:rsidRPr="005C2193">
        <w:t xml:space="preserve">Modern Honey Network uses MongoDB as a database to store data. MongoDB is a NoSQL database that stores data in a similar way to JSON documents. JSON supports nested objects as values and arrays. </w:t>
      </w:r>
    </w:p>
    <w:p w14:paraId="2BFD8D80" w14:textId="4FE06D43" w:rsidR="003A7666" w:rsidRPr="005C2193" w:rsidRDefault="003A7666" w:rsidP="002345BA">
      <w:pPr>
        <w:pStyle w:val="BodyText"/>
        <w:ind w:firstLine="0"/>
        <w:jc w:val="both"/>
      </w:pPr>
      <w:r w:rsidRPr="005C2193">
        <w:t xml:space="preserve">It uses HoneyMap to show a real-time visualization of attacks and allows dynamic and flexible schemas. HoneyMap is a web application </w:t>
      </w:r>
      <w:r w:rsidR="000B4983">
        <w:t>that</w:t>
      </w:r>
      <w:r w:rsidRPr="005C2193">
        <w:t xml:space="preserve"> visualizes a live stream of locations on a world map.</w:t>
      </w:r>
    </w:p>
    <w:p w14:paraId="392A3188" w14:textId="77777777" w:rsidR="003A7666" w:rsidRPr="005C2193" w:rsidRDefault="003A7666" w:rsidP="002345BA">
      <w:pPr>
        <w:pStyle w:val="BodyText"/>
        <w:ind w:firstLine="0"/>
        <w:jc w:val="both"/>
      </w:pPr>
    </w:p>
    <w:p w14:paraId="22BAF391" w14:textId="6FCC84F8" w:rsidR="003A7666" w:rsidRPr="005C2193" w:rsidRDefault="003A7666" w:rsidP="002345BA">
      <w:pPr>
        <w:pStyle w:val="BodyText"/>
        <w:ind w:firstLine="0"/>
        <w:jc w:val="both"/>
      </w:pPr>
      <w:r w:rsidRPr="005C2193">
        <w:t>Supported Honeypots by Manage-Deploy Page of Modern Honey Network</w:t>
      </w:r>
      <w:r w:rsidR="000B4983">
        <w:t>.</w:t>
      </w:r>
    </w:p>
    <w:p w14:paraId="791ECE40" w14:textId="72E7F253" w:rsidR="003A7666" w:rsidRPr="005C2193" w:rsidRDefault="003A7666" w:rsidP="002345BA">
      <w:pPr>
        <w:pStyle w:val="BodyText"/>
        <w:ind w:firstLine="0"/>
        <w:jc w:val="both"/>
      </w:pPr>
      <w:r w:rsidRPr="005C2193">
        <w:t xml:space="preserve">With </w:t>
      </w:r>
      <w:r w:rsidR="000B4983">
        <w:t xml:space="preserve">the </w:t>
      </w:r>
      <w:r w:rsidRPr="005C2193">
        <w:t>Manage-Deploy page, user</w:t>
      </w:r>
      <w:r w:rsidR="000B4983">
        <w:t>s</w:t>
      </w:r>
      <w:r w:rsidRPr="005C2193">
        <w:t xml:space="preserve"> can easily deploy </w:t>
      </w:r>
      <w:r w:rsidR="000B4983">
        <w:t xml:space="preserve">a </w:t>
      </w:r>
      <w:r w:rsidRPr="005C2193">
        <w:t>few most used honeypot as a sensor. These are officially supported honeypots.</w:t>
      </w:r>
    </w:p>
    <w:p w14:paraId="2DDB5F84" w14:textId="77777777" w:rsidR="003A7666" w:rsidRPr="005C2193" w:rsidRDefault="003A7666" w:rsidP="002345BA">
      <w:pPr>
        <w:pStyle w:val="BulletedList"/>
        <w:jc w:val="both"/>
      </w:pPr>
      <w:r>
        <w:t>Conpot</w:t>
      </w:r>
    </w:p>
    <w:p w14:paraId="53EC24F1" w14:textId="77777777" w:rsidR="003A7666" w:rsidRPr="005C2193" w:rsidRDefault="003A7666" w:rsidP="002345BA">
      <w:pPr>
        <w:pStyle w:val="BulletedList"/>
        <w:jc w:val="both"/>
      </w:pPr>
      <w:r>
        <w:t>Wordpot</w:t>
      </w:r>
    </w:p>
    <w:p w14:paraId="25521129" w14:textId="77777777" w:rsidR="003A7666" w:rsidRPr="005C2193" w:rsidRDefault="003A7666" w:rsidP="002345BA">
      <w:pPr>
        <w:pStyle w:val="BulletedList"/>
        <w:jc w:val="both"/>
      </w:pPr>
      <w:r>
        <w:t xml:space="preserve">Shockpot </w:t>
      </w:r>
    </w:p>
    <w:p w14:paraId="5869230A" w14:textId="77777777" w:rsidR="003A7666" w:rsidRPr="005C2193" w:rsidRDefault="003A7666" w:rsidP="002345BA">
      <w:pPr>
        <w:pStyle w:val="BulletedList"/>
        <w:jc w:val="both"/>
      </w:pPr>
      <w:r>
        <w:t xml:space="preserve">Suricata </w:t>
      </w:r>
    </w:p>
    <w:p w14:paraId="54722BF8" w14:textId="77777777" w:rsidR="003A7666" w:rsidRPr="005C2193" w:rsidRDefault="003A7666" w:rsidP="002345BA">
      <w:pPr>
        <w:pStyle w:val="BulletedList"/>
        <w:jc w:val="both"/>
      </w:pPr>
      <w:r w:rsidRPr="005C2193">
        <w:t xml:space="preserve">Glastopf </w:t>
      </w:r>
    </w:p>
    <w:p w14:paraId="3B0DB42B" w14:textId="77777777" w:rsidR="003A7666" w:rsidRPr="005C2193" w:rsidRDefault="003A7666" w:rsidP="002345BA">
      <w:pPr>
        <w:pStyle w:val="BulletedList"/>
        <w:jc w:val="both"/>
      </w:pPr>
      <w:r>
        <w:lastRenderedPageBreak/>
        <w:t>ElasticHoney</w:t>
      </w:r>
    </w:p>
    <w:p w14:paraId="17C59EC1" w14:textId="77777777" w:rsidR="003A7666" w:rsidRPr="005C2193" w:rsidRDefault="003A7666" w:rsidP="002345BA">
      <w:pPr>
        <w:pStyle w:val="BulletedList"/>
        <w:jc w:val="both"/>
      </w:pPr>
      <w:r>
        <w:t>Amun</w:t>
      </w:r>
    </w:p>
    <w:p w14:paraId="13681062" w14:textId="77777777" w:rsidR="003A7666" w:rsidRDefault="003A7666" w:rsidP="002345BA">
      <w:pPr>
        <w:pStyle w:val="BulletedList"/>
        <w:jc w:val="both"/>
      </w:pPr>
      <w:r>
        <w:t>Dionaea</w:t>
      </w:r>
    </w:p>
    <w:p w14:paraId="1A4930E8" w14:textId="77777777" w:rsidR="003A7666" w:rsidRPr="005C2193" w:rsidRDefault="003A7666" w:rsidP="002345BA">
      <w:pPr>
        <w:pStyle w:val="BulletedList"/>
        <w:jc w:val="both"/>
      </w:pPr>
      <w:r>
        <w:t>Cowrie</w:t>
      </w:r>
    </w:p>
    <w:p w14:paraId="04E5FBB1" w14:textId="77777777" w:rsidR="003A7666" w:rsidRDefault="003A7666" w:rsidP="002345BA">
      <w:pPr>
        <w:pStyle w:val="BulletedList"/>
        <w:numPr>
          <w:ilvl w:val="0"/>
          <w:numId w:val="0"/>
        </w:numPr>
        <w:ind w:left="360"/>
        <w:jc w:val="both"/>
      </w:pPr>
    </w:p>
    <w:p w14:paraId="47485569" w14:textId="77777777" w:rsidR="000B4983" w:rsidRDefault="000B4983" w:rsidP="002345BA">
      <w:pPr>
        <w:pStyle w:val="BulletedList"/>
        <w:numPr>
          <w:ilvl w:val="0"/>
          <w:numId w:val="0"/>
        </w:numPr>
        <w:ind w:left="360"/>
        <w:jc w:val="both"/>
      </w:pPr>
    </w:p>
    <w:p w14:paraId="12C8D3E3" w14:textId="77777777" w:rsidR="000B4983" w:rsidRDefault="000B4983" w:rsidP="002345BA">
      <w:pPr>
        <w:pStyle w:val="BulletedList"/>
        <w:numPr>
          <w:ilvl w:val="0"/>
          <w:numId w:val="0"/>
        </w:numPr>
        <w:ind w:left="360"/>
        <w:jc w:val="both"/>
      </w:pPr>
    </w:p>
    <w:p w14:paraId="3D7579EA" w14:textId="77777777" w:rsidR="000B4983" w:rsidRDefault="000B4983" w:rsidP="002345BA">
      <w:pPr>
        <w:pStyle w:val="BulletedList"/>
        <w:numPr>
          <w:ilvl w:val="0"/>
          <w:numId w:val="0"/>
        </w:numPr>
        <w:ind w:left="360"/>
        <w:jc w:val="both"/>
      </w:pPr>
    </w:p>
    <w:p w14:paraId="5ED2E6AA" w14:textId="77777777" w:rsidR="000B4983" w:rsidRDefault="000B4983" w:rsidP="002345BA">
      <w:pPr>
        <w:pStyle w:val="BulletedList"/>
        <w:numPr>
          <w:ilvl w:val="0"/>
          <w:numId w:val="0"/>
        </w:numPr>
        <w:ind w:left="360"/>
        <w:jc w:val="both"/>
      </w:pPr>
    </w:p>
    <w:p w14:paraId="5BE7EDBC" w14:textId="77777777" w:rsidR="000B4983" w:rsidRDefault="000B4983" w:rsidP="002345BA">
      <w:pPr>
        <w:pStyle w:val="BulletedList"/>
        <w:numPr>
          <w:ilvl w:val="0"/>
          <w:numId w:val="0"/>
        </w:numPr>
        <w:ind w:left="360"/>
        <w:jc w:val="both"/>
      </w:pPr>
    </w:p>
    <w:p w14:paraId="6B98274D" w14:textId="77777777" w:rsidR="000B4983" w:rsidRDefault="000B4983" w:rsidP="002345BA">
      <w:pPr>
        <w:pStyle w:val="BulletedList"/>
        <w:numPr>
          <w:ilvl w:val="0"/>
          <w:numId w:val="0"/>
        </w:numPr>
        <w:ind w:left="360"/>
        <w:jc w:val="both"/>
      </w:pPr>
    </w:p>
    <w:p w14:paraId="4728A54A" w14:textId="77777777" w:rsidR="000B4983" w:rsidRDefault="000B4983" w:rsidP="002345BA">
      <w:pPr>
        <w:pStyle w:val="BulletedList"/>
        <w:numPr>
          <w:ilvl w:val="0"/>
          <w:numId w:val="0"/>
        </w:numPr>
        <w:ind w:left="360"/>
        <w:jc w:val="both"/>
      </w:pPr>
    </w:p>
    <w:p w14:paraId="7D59EC82" w14:textId="77777777" w:rsidR="000B4983" w:rsidRDefault="000B4983" w:rsidP="002345BA">
      <w:pPr>
        <w:pStyle w:val="BulletedList"/>
        <w:numPr>
          <w:ilvl w:val="0"/>
          <w:numId w:val="0"/>
        </w:numPr>
        <w:ind w:left="360"/>
        <w:jc w:val="both"/>
      </w:pPr>
    </w:p>
    <w:p w14:paraId="7DD33541" w14:textId="77777777" w:rsidR="000B4983" w:rsidRDefault="000B4983" w:rsidP="002345BA">
      <w:pPr>
        <w:pStyle w:val="BulletedList"/>
        <w:numPr>
          <w:ilvl w:val="0"/>
          <w:numId w:val="0"/>
        </w:numPr>
        <w:ind w:left="360"/>
        <w:jc w:val="both"/>
      </w:pPr>
    </w:p>
    <w:p w14:paraId="2AAEEC89" w14:textId="77777777" w:rsidR="000B4983" w:rsidRDefault="000B4983" w:rsidP="002345BA">
      <w:pPr>
        <w:pStyle w:val="BulletedList"/>
        <w:numPr>
          <w:ilvl w:val="0"/>
          <w:numId w:val="0"/>
        </w:numPr>
        <w:ind w:left="360"/>
        <w:jc w:val="both"/>
      </w:pPr>
    </w:p>
    <w:p w14:paraId="7E787618" w14:textId="77777777" w:rsidR="000B4983" w:rsidRDefault="000B4983" w:rsidP="002345BA">
      <w:pPr>
        <w:pStyle w:val="BulletedList"/>
        <w:numPr>
          <w:ilvl w:val="0"/>
          <w:numId w:val="0"/>
        </w:numPr>
        <w:ind w:left="360"/>
        <w:jc w:val="both"/>
      </w:pPr>
    </w:p>
    <w:p w14:paraId="6E57787E" w14:textId="77777777" w:rsidR="000B4983" w:rsidRDefault="000B4983" w:rsidP="002345BA">
      <w:pPr>
        <w:pStyle w:val="BulletedList"/>
        <w:numPr>
          <w:ilvl w:val="0"/>
          <w:numId w:val="0"/>
        </w:numPr>
        <w:ind w:left="360"/>
        <w:jc w:val="both"/>
      </w:pPr>
    </w:p>
    <w:p w14:paraId="2C946257" w14:textId="77777777" w:rsidR="000B4983" w:rsidRDefault="000B4983" w:rsidP="002345BA">
      <w:pPr>
        <w:pStyle w:val="BulletedList"/>
        <w:numPr>
          <w:ilvl w:val="0"/>
          <w:numId w:val="0"/>
        </w:numPr>
        <w:ind w:left="360"/>
        <w:jc w:val="both"/>
      </w:pPr>
    </w:p>
    <w:p w14:paraId="577AD3AF" w14:textId="77777777" w:rsidR="000B4983" w:rsidRDefault="000B4983" w:rsidP="002345BA">
      <w:pPr>
        <w:pStyle w:val="BulletedList"/>
        <w:numPr>
          <w:ilvl w:val="0"/>
          <w:numId w:val="0"/>
        </w:numPr>
        <w:ind w:left="360"/>
        <w:jc w:val="both"/>
      </w:pPr>
    </w:p>
    <w:p w14:paraId="1E17D58A" w14:textId="77777777" w:rsidR="000B4983" w:rsidRPr="005C2193" w:rsidRDefault="000B4983" w:rsidP="002345BA">
      <w:pPr>
        <w:pStyle w:val="BulletedList"/>
        <w:numPr>
          <w:ilvl w:val="0"/>
          <w:numId w:val="0"/>
        </w:numPr>
        <w:ind w:left="360"/>
        <w:jc w:val="both"/>
      </w:pPr>
    </w:p>
    <w:p w14:paraId="05F56CC0" w14:textId="0E0343C3" w:rsidR="003A7666" w:rsidRPr="005C2193" w:rsidRDefault="00691561" w:rsidP="002345BA">
      <w:pPr>
        <w:pStyle w:val="Heading4"/>
        <w:jc w:val="both"/>
        <w:rPr>
          <w:b/>
        </w:rPr>
      </w:pPr>
      <w:bookmarkStart w:id="14" w:name="_Toc38370816"/>
      <w:r>
        <w:rPr>
          <w:b/>
        </w:rPr>
        <w:lastRenderedPageBreak/>
        <w:t>3.2</w:t>
      </w:r>
      <w:r w:rsidR="003A7666" w:rsidRPr="005C2193">
        <w:rPr>
          <w:b/>
        </w:rPr>
        <w:t>. Cowrie Honeypot</w:t>
      </w:r>
      <w:bookmarkEnd w:id="14"/>
    </w:p>
    <w:p w14:paraId="3359C51D" w14:textId="15FE3CA3" w:rsidR="003A7666" w:rsidRPr="005C2193" w:rsidRDefault="003A7666" w:rsidP="002345BA">
      <w:pPr>
        <w:pStyle w:val="BodyText"/>
        <w:ind w:firstLine="0"/>
        <w:jc w:val="both"/>
      </w:pPr>
      <w:r w:rsidRPr="005C2193">
        <w:t>Cowrie is a medium interaction SSH/Telnet honeypot. It designed</w:t>
      </w:r>
      <w:r>
        <w:t xml:space="preserve"> to</w:t>
      </w:r>
      <w:r w:rsidRPr="005C2193">
        <w:t xml:space="preserve"> log brute force attacks and shell interaction of the attack. It also functions as a Telnet/SSH proxy to observe the behavior of attackers on another system.</w:t>
      </w:r>
    </w:p>
    <w:p w14:paraId="15EBA854" w14:textId="77777777" w:rsidR="003A7666" w:rsidRPr="005C2193" w:rsidRDefault="003A7666" w:rsidP="002345BA">
      <w:pPr>
        <w:pStyle w:val="BodyText"/>
        <w:ind w:firstLine="0"/>
        <w:jc w:val="both"/>
      </w:pPr>
      <w:r w:rsidRPr="005C2193">
        <w:t>Features</w:t>
      </w:r>
    </w:p>
    <w:p w14:paraId="0CA55A3D" w14:textId="77777777" w:rsidR="003A7666" w:rsidRPr="005C2193" w:rsidRDefault="003A7666" w:rsidP="002345BA">
      <w:pPr>
        <w:pStyle w:val="BulletedList"/>
        <w:jc w:val="both"/>
      </w:pPr>
      <w:r w:rsidRPr="005C2193">
        <w:t>Stores session logs in a UML format to easy replay with the bin/playlog utility.</w:t>
      </w:r>
    </w:p>
    <w:p w14:paraId="3E8380B8" w14:textId="3D8E1913" w:rsidR="003A7666" w:rsidRPr="005C2193" w:rsidRDefault="003A7666" w:rsidP="002345BA">
      <w:pPr>
        <w:pStyle w:val="BulletedList"/>
        <w:jc w:val="both"/>
      </w:pPr>
      <w:r w:rsidRPr="005C2193">
        <w:t>Supports SCP and SFTP to file upload</w:t>
      </w:r>
      <w:r w:rsidR="000B4983">
        <w:t>.</w:t>
      </w:r>
    </w:p>
    <w:p w14:paraId="55EDF347" w14:textId="0F64B0D1" w:rsidR="003A7666" w:rsidRPr="005C2193" w:rsidRDefault="003A7666" w:rsidP="002345BA">
      <w:pPr>
        <w:pStyle w:val="BulletedList"/>
        <w:jc w:val="both"/>
      </w:pPr>
      <w:r w:rsidRPr="005C2193">
        <w:t>Support for SSH exec commands</w:t>
      </w:r>
      <w:r w:rsidR="000B4983">
        <w:t>.</w:t>
      </w:r>
    </w:p>
    <w:p w14:paraId="249ABBDE" w14:textId="24DFFD45" w:rsidR="003A7666" w:rsidRPr="005C2193" w:rsidRDefault="003A7666" w:rsidP="002345BA">
      <w:pPr>
        <w:pStyle w:val="BulletedList"/>
        <w:jc w:val="both"/>
      </w:pPr>
      <w:r w:rsidRPr="005C2193">
        <w:t>Logs direct-TCP connection attempts (ssh proxying)</w:t>
      </w:r>
      <w:r w:rsidR="000B4983">
        <w:t>.</w:t>
      </w:r>
    </w:p>
    <w:p w14:paraId="5F25FBA7" w14:textId="77777777" w:rsidR="003A7666" w:rsidRPr="005C2193" w:rsidRDefault="003A7666" w:rsidP="002345BA">
      <w:pPr>
        <w:pStyle w:val="BulletedList"/>
        <w:jc w:val="both"/>
      </w:pPr>
      <w:r w:rsidRPr="005C2193">
        <w:t>Forwards SM</w:t>
      </w:r>
      <w:r>
        <w:t>TP connections to SMTP Honeypot like Mailoney.</w:t>
      </w:r>
    </w:p>
    <w:p w14:paraId="4F3424DC" w14:textId="77777777" w:rsidR="003A7666" w:rsidRPr="005C2193" w:rsidRDefault="003A7666" w:rsidP="002345BA">
      <w:pPr>
        <w:pStyle w:val="BulletedList"/>
        <w:jc w:val="both"/>
      </w:pPr>
      <w:r w:rsidRPr="005C2193">
        <w:t xml:space="preserve">Logs as JSON </w:t>
      </w:r>
      <w:r>
        <w:t xml:space="preserve">to process easily </w:t>
      </w:r>
      <w:r w:rsidRPr="005C2193">
        <w:t>in log management.</w:t>
      </w:r>
    </w:p>
    <w:p w14:paraId="1E76FB0B" w14:textId="1A5C3557" w:rsidR="003A7666" w:rsidRPr="005C2193" w:rsidRDefault="00691561" w:rsidP="002345BA">
      <w:pPr>
        <w:pStyle w:val="Heading4"/>
        <w:jc w:val="both"/>
        <w:rPr>
          <w:b/>
        </w:rPr>
      </w:pPr>
      <w:bookmarkStart w:id="15" w:name="_Toc38370817"/>
      <w:r>
        <w:rPr>
          <w:b/>
        </w:rPr>
        <w:t>3.3</w:t>
      </w:r>
      <w:r w:rsidR="003A7666" w:rsidRPr="005C2193">
        <w:rPr>
          <w:b/>
        </w:rPr>
        <w:t>. Conpot Honeypot</w:t>
      </w:r>
      <w:bookmarkEnd w:id="15"/>
    </w:p>
    <w:p w14:paraId="558996C8" w14:textId="7793B443" w:rsidR="003A7666" w:rsidRPr="005C2193" w:rsidRDefault="003A7666" w:rsidP="002345BA">
      <w:pPr>
        <w:pStyle w:val="BodyText"/>
        <w:jc w:val="both"/>
      </w:pPr>
      <w:r w:rsidRPr="005C2193">
        <w:t xml:space="preserve">Conpot is a low interactive server-side ICS honeypot (Industrial Control Systems) designed to easily deploy, extend and modify. It provides </w:t>
      </w:r>
      <w:r>
        <w:t>many</w:t>
      </w:r>
      <w:r w:rsidRPr="005C2193">
        <w:t xml:space="preserve"> industrial control protocols to build in the system. It’s capable to imitate complex infrastructure to persuade an opponent that it found a large industrial complex. Conpot improves the deceptive capability with </w:t>
      </w:r>
      <w:r w:rsidR="000B4983">
        <w:t xml:space="preserve">a </w:t>
      </w:r>
      <w:r w:rsidRPr="005C2193">
        <w:t xml:space="preserve">possible server a custom human-machine interface to grow the honeypots attack surface. The response times of the services can be artificially delayed to mimic the real system behavior under constant load. It provides total stacks of the protocols. Conpot also can be extended with real hardware or accessed with </w:t>
      </w:r>
      <w:r w:rsidR="000B4983">
        <w:t xml:space="preserve">a </w:t>
      </w:r>
      <w:r w:rsidRPr="005C2193">
        <w:t xml:space="preserve">human-machine interface. </w:t>
      </w:r>
    </w:p>
    <w:p w14:paraId="1A6A62EE" w14:textId="1676F7DF" w:rsidR="003A7666" w:rsidRPr="005C2193" w:rsidRDefault="00691561" w:rsidP="002345BA">
      <w:pPr>
        <w:pStyle w:val="Heading4"/>
        <w:jc w:val="both"/>
        <w:rPr>
          <w:b/>
        </w:rPr>
      </w:pPr>
      <w:bookmarkStart w:id="16" w:name="_Toc38370818"/>
      <w:r>
        <w:rPr>
          <w:b/>
        </w:rPr>
        <w:lastRenderedPageBreak/>
        <w:t>3.4</w:t>
      </w:r>
      <w:r w:rsidR="003A7666" w:rsidRPr="005C2193">
        <w:rPr>
          <w:b/>
        </w:rPr>
        <w:t>. Glastopf Honeypot</w:t>
      </w:r>
      <w:bookmarkEnd w:id="16"/>
    </w:p>
    <w:p w14:paraId="7E6209FE" w14:textId="77777777" w:rsidR="003A7666" w:rsidRPr="005C2193" w:rsidRDefault="003A7666" w:rsidP="002345BA">
      <w:pPr>
        <w:pStyle w:val="BodyText"/>
        <w:jc w:val="both"/>
      </w:pPr>
      <w:r w:rsidRPr="005C2193">
        <w:t>Features</w:t>
      </w:r>
    </w:p>
    <w:p w14:paraId="122644B2" w14:textId="17406E9C" w:rsidR="003A7666" w:rsidRPr="005C2193" w:rsidRDefault="003A7666" w:rsidP="002345BA">
      <w:pPr>
        <w:pStyle w:val="BulletedList"/>
        <w:jc w:val="both"/>
      </w:pPr>
      <w:r w:rsidRPr="005C2193">
        <w:t xml:space="preserve">When </w:t>
      </w:r>
      <w:r>
        <w:t>exposure</w:t>
      </w:r>
      <w:r w:rsidRPr="005C2193">
        <w:t xml:space="preserve"> type is emulated, Glastopf can handle </w:t>
      </w:r>
      <w:r w:rsidR="000B4983">
        <w:t xml:space="preserve">the </w:t>
      </w:r>
      <w:r w:rsidRPr="005C2193">
        <w:t xml:space="preserve">same type </w:t>
      </w:r>
      <w:r w:rsidR="000B4983">
        <w:t xml:space="preserve">of </w:t>
      </w:r>
      <w:r w:rsidRPr="005C2193">
        <w:t xml:space="preserve">unknown attacks. While implementation can be slower and more complicated, we remain in front of the attackers until they come up with a new type of attack or discover a new defect in our implementation. </w:t>
      </w:r>
    </w:p>
    <w:p w14:paraId="61261809" w14:textId="77777777" w:rsidR="003A7666" w:rsidRPr="005C2193" w:rsidRDefault="003A7666" w:rsidP="002345BA">
      <w:pPr>
        <w:pStyle w:val="BulletedList"/>
        <w:jc w:val="both"/>
      </w:pPr>
      <w:r w:rsidRPr="005C2193">
        <w:t xml:space="preserve">It has </w:t>
      </w:r>
      <w:r>
        <w:t xml:space="preserve">a </w:t>
      </w:r>
      <w:r w:rsidRPr="005C2193">
        <w:t xml:space="preserve">modular design for adding attack type handlers or new logging abilities. Many database abilities are in it. </w:t>
      </w:r>
    </w:p>
    <w:p w14:paraId="0D74F407" w14:textId="77777777" w:rsidR="003A7666" w:rsidRPr="005C2193" w:rsidRDefault="003A7666" w:rsidP="002345BA">
      <w:pPr>
        <w:pStyle w:val="BulletedList"/>
        <w:jc w:val="both"/>
      </w:pPr>
      <w:r w:rsidRPr="005C2193">
        <w:t xml:space="preserve">Remote File Inclusion </w:t>
      </w:r>
      <w:r>
        <w:t>with</w:t>
      </w:r>
      <w:r w:rsidRPr="005C2193">
        <w:t xml:space="preserve"> a build-in PHP sandbox, Local File Inclusion </w:t>
      </w:r>
      <w:r>
        <w:t>that provides</w:t>
      </w:r>
      <w:r w:rsidRPr="005C2193">
        <w:t xml:space="preserve"> files from a virtual file system and HTML injection </w:t>
      </w:r>
      <w:r>
        <w:t>with</w:t>
      </w:r>
      <w:r w:rsidRPr="005C2193">
        <w:t xml:space="preserve"> POST requests. JSON logging for easy processing in log management solutions.</w:t>
      </w:r>
    </w:p>
    <w:p w14:paraId="5AC27374" w14:textId="77777777" w:rsidR="003A7666" w:rsidRPr="005C2193" w:rsidRDefault="003A7666" w:rsidP="002345BA">
      <w:pPr>
        <w:pStyle w:val="BulletedList"/>
        <w:jc w:val="both"/>
      </w:pPr>
      <w:r w:rsidRPr="005C2193">
        <w:t xml:space="preserve">It has popular attack type emulation: Local File Inclusion provides files from </w:t>
      </w:r>
      <w:r>
        <w:t xml:space="preserve">a </w:t>
      </w:r>
      <w:r w:rsidRPr="005C2193">
        <w:t>virtual file system, Remote File Inclusion with a build</w:t>
      </w:r>
      <w:r>
        <w:t>-</w:t>
      </w:r>
      <w:r w:rsidRPr="005C2193">
        <w:t>in PHP sandbox and HTML injection with POST requests. Also JSON logging as processing in log management solution.</w:t>
      </w:r>
    </w:p>
    <w:p w14:paraId="70D40AD8" w14:textId="3964C949" w:rsidR="003A7666" w:rsidRDefault="003A7666" w:rsidP="002345BA">
      <w:pPr>
        <w:pStyle w:val="BulletedList"/>
        <w:jc w:val="both"/>
      </w:pPr>
      <w:r w:rsidRPr="005C2193">
        <w:t>Opponents generally use special</w:t>
      </w:r>
      <w:r>
        <w:t>ly</w:t>
      </w:r>
      <w:r w:rsidRPr="005C2193">
        <w:t xml:space="preserve"> crafted search requests and search engines to find victims. </w:t>
      </w:r>
      <w:r w:rsidR="000B4983">
        <w:t>To</w:t>
      </w:r>
      <w:r w:rsidRPr="005C2193">
        <w:t xml:space="preserve"> attract them, Glastopf provides keywords and also extracts them form requests and extends its attack surface automatically. As a result, the honeypot gets more and more attractive with each new attack attempted on it.</w:t>
      </w:r>
    </w:p>
    <w:p w14:paraId="6A8ABEDF" w14:textId="77777777" w:rsidR="000B4983" w:rsidRPr="005C2193" w:rsidRDefault="000B4983" w:rsidP="000B4983">
      <w:pPr>
        <w:pStyle w:val="BulletedList"/>
        <w:numPr>
          <w:ilvl w:val="0"/>
          <w:numId w:val="0"/>
        </w:numPr>
        <w:ind w:left="720" w:hanging="360"/>
        <w:jc w:val="both"/>
      </w:pPr>
    </w:p>
    <w:p w14:paraId="11B0FB48" w14:textId="77777777" w:rsidR="003A7666" w:rsidRPr="005C2193" w:rsidRDefault="003A7666" w:rsidP="002345BA">
      <w:pPr>
        <w:pStyle w:val="Heading4"/>
        <w:jc w:val="both"/>
        <w:rPr>
          <w:b/>
        </w:rPr>
      </w:pPr>
      <w:bookmarkStart w:id="17" w:name="_Toc38370819"/>
      <w:r w:rsidRPr="005C2193">
        <w:rPr>
          <w:b/>
        </w:rPr>
        <w:lastRenderedPageBreak/>
        <w:t>3.5. Database Honeypots</w:t>
      </w:r>
      <w:bookmarkEnd w:id="17"/>
    </w:p>
    <w:p w14:paraId="4DA4A18B" w14:textId="77777777" w:rsidR="003A7666" w:rsidRPr="005C2193" w:rsidRDefault="003A7666" w:rsidP="002345BA">
      <w:pPr>
        <w:pStyle w:val="BulletedList"/>
        <w:jc w:val="both"/>
      </w:pPr>
      <w:r w:rsidRPr="005C2193">
        <w:t xml:space="preserve">Elastichoney - </w:t>
      </w:r>
      <w:r>
        <w:t>It</w:t>
      </w:r>
      <w:r w:rsidRPr="005C2193">
        <w:t xml:space="preserve"> is an elasticsearch honeypot designed for catching attackers that exploiting Remote Code Evaluation vulnerabilities in elasticsearch.</w:t>
      </w:r>
      <w:r w:rsidRPr="00637A56">
        <w:t xml:space="preserve"> </w:t>
      </w:r>
    </w:p>
    <w:p w14:paraId="3FD627AA" w14:textId="77777777" w:rsidR="003A7666" w:rsidRPr="005C2193" w:rsidRDefault="003A7666" w:rsidP="002345BA">
      <w:pPr>
        <w:pStyle w:val="BulletedList"/>
        <w:jc w:val="both"/>
      </w:pPr>
      <w:r w:rsidRPr="005C2193">
        <w:t xml:space="preserve">NoSQLpot - </w:t>
      </w:r>
      <w:r>
        <w:t>It</w:t>
      </w:r>
      <w:r w:rsidRPr="005C2193">
        <w:t xml:space="preserve"> is an open-source honeypot for NoSQL databases to automate the process for detecting attackers and logging attack incidents. </w:t>
      </w:r>
    </w:p>
    <w:p w14:paraId="15BC7A41" w14:textId="77777777" w:rsidR="003A7666" w:rsidRPr="005C2193" w:rsidRDefault="003A7666" w:rsidP="002345BA">
      <w:pPr>
        <w:pStyle w:val="BulletedList"/>
        <w:jc w:val="both"/>
      </w:pPr>
      <w:r w:rsidRPr="005C2193">
        <w:t>MongoDB-HoneyProxy - MongoDB honeypot proxy.</w:t>
      </w:r>
    </w:p>
    <w:p w14:paraId="7AAACCC0" w14:textId="77777777" w:rsidR="003A7666" w:rsidRPr="005C2193" w:rsidRDefault="003A7666" w:rsidP="002345BA">
      <w:pPr>
        <w:pStyle w:val="Heading4"/>
        <w:jc w:val="both"/>
        <w:rPr>
          <w:b/>
        </w:rPr>
      </w:pPr>
      <w:bookmarkStart w:id="18" w:name="_Toc38370820"/>
      <w:r w:rsidRPr="005C2193">
        <w:rPr>
          <w:b/>
        </w:rPr>
        <w:t>3.6. Web Honeypots</w:t>
      </w:r>
      <w:bookmarkEnd w:id="18"/>
    </w:p>
    <w:p w14:paraId="057DEA59" w14:textId="77777777" w:rsidR="003A7666" w:rsidRPr="005C2193" w:rsidRDefault="003A7666" w:rsidP="002345BA">
      <w:pPr>
        <w:pStyle w:val="BulletedList"/>
        <w:jc w:val="both"/>
      </w:pPr>
      <w:r w:rsidRPr="005C2193">
        <w:t>Glastopf - We</w:t>
      </w:r>
      <w:r>
        <w:t>b App</w:t>
      </w:r>
      <w:r w:rsidRPr="005C2193">
        <w:t xml:space="preserve"> Honeypot.</w:t>
      </w:r>
    </w:p>
    <w:p w14:paraId="4A9410E7" w14:textId="77777777" w:rsidR="003A7666" w:rsidRPr="005C2193" w:rsidRDefault="003A7666" w:rsidP="002345BA">
      <w:pPr>
        <w:pStyle w:val="BulletedList"/>
        <w:jc w:val="both"/>
      </w:pPr>
      <w:r w:rsidRPr="005C2193">
        <w:t xml:space="preserve">Google Hack Honeypot – It designed for providing inspection </w:t>
      </w:r>
      <w:r>
        <w:t>in opposition to</w:t>
      </w:r>
      <w:r w:rsidRPr="005C2193">
        <w:t xml:space="preserve"> attackers that use search engines as a hacking instrument </w:t>
      </w:r>
      <w:r>
        <w:t>opposed to</w:t>
      </w:r>
      <w:r w:rsidRPr="005C2193">
        <w:t xml:space="preserve"> our resources.</w:t>
      </w:r>
    </w:p>
    <w:p w14:paraId="2D594D14" w14:textId="77777777" w:rsidR="003A7666" w:rsidRPr="005C2193" w:rsidRDefault="003A7666" w:rsidP="002345BA">
      <w:pPr>
        <w:pStyle w:val="BulletedList"/>
        <w:jc w:val="both"/>
      </w:pPr>
      <w:r w:rsidRPr="005C2193">
        <w:t xml:space="preserve">Shadow Daemon - Modular High-Interaction Honeypot </w:t>
      </w:r>
      <w:r>
        <w:t xml:space="preserve">/ Web Application Firewall </w:t>
      </w:r>
      <w:r w:rsidRPr="005C2193">
        <w:t>for Perl, PHP</w:t>
      </w:r>
      <w:r>
        <w:t>, and Python applications</w:t>
      </w:r>
      <w:r w:rsidRPr="005C2193">
        <w:t xml:space="preserve">. Shadow Daemon is a </w:t>
      </w:r>
      <w:r>
        <w:t>tool</w:t>
      </w:r>
      <w:r w:rsidRPr="005C2193">
        <w:t xml:space="preserve"> </w:t>
      </w:r>
      <w:r>
        <w:t xml:space="preserve">collection </w:t>
      </w:r>
      <w:r w:rsidRPr="005C2193">
        <w:t xml:space="preserve">for recording, detection, and blocking attacks on web </w:t>
      </w:r>
      <w:r>
        <w:t>apps</w:t>
      </w:r>
      <w:r w:rsidRPr="005C2193">
        <w:t xml:space="preserve">. </w:t>
      </w:r>
    </w:p>
    <w:p w14:paraId="55EEC5F7" w14:textId="77777777" w:rsidR="003A7666" w:rsidRPr="005C2193" w:rsidRDefault="003A7666" w:rsidP="002345BA">
      <w:pPr>
        <w:pStyle w:val="BulletedList"/>
        <w:jc w:val="both"/>
      </w:pPr>
      <w:r w:rsidRPr="005C2193">
        <w:t>StrutsHoneypot - StrutsHoneypot is an Apache 2 based honeypot that includes a separate detection module for Apache 2 servers</w:t>
      </w:r>
      <w:r>
        <w:t>.</w:t>
      </w:r>
    </w:p>
    <w:p w14:paraId="442D7C6E" w14:textId="77777777" w:rsidR="003A7666" w:rsidRPr="005C2193" w:rsidRDefault="003A7666" w:rsidP="002345BA">
      <w:pPr>
        <w:pStyle w:val="BulletedList"/>
        <w:jc w:val="both"/>
      </w:pPr>
      <w:r w:rsidRPr="005C2193">
        <w:t xml:space="preserve">WebTrap - Designed to create </w:t>
      </w:r>
      <w:r>
        <w:t>misleading</w:t>
      </w:r>
      <w:r w:rsidRPr="005C2193">
        <w:t xml:space="preserve"> webpages to redirect attackers away from real websites.</w:t>
      </w:r>
    </w:p>
    <w:p w14:paraId="200B70CA" w14:textId="77777777" w:rsidR="003A7666" w:rsidRPr="005C2193" w:rsidRDefault="003A7666" w:rsidP="002345BA">
      <w:pPr>
        <w:pStyle w:val="BulletedList"/>
        <w:jc w:val="both"/>
      </w:pPr>
      <w:r w:rsidRPr="005C2193">
        <w:t>django-admin-honeypot - Fake Django login screen to notify of unauthorized access attempts.</w:t>
      </w:r>
    </w:p>
    <w:p w14:paraId="71F2AD47" w14:textId="77777777" w:rsidR="003A7666" w:rsidRPr="005C2193" w:rsidRDefault="003A7666" w:rsidP="002345BA">
      <w:pPr>
        <w:pStyle w:val="BulletedList"/>
        <w:jc w:val="both"/>
      </w:pPr>
      <w:r w:rsidRPr="005C2193">
        <w:t>Snare - Super Next-generation Advanced Reactive honeypot. It is a web</w:t>
      </w:r>
      <w:r>
        <w:t xml:space="preserve"> application honeypot that attracts</w:t>
      </w:r>
      <w:r w:rsidRPr="005C2193">
        <w:t xml:space="preserve"> all sort</w:t>
      </w:r>
      <w:r>
        <w:t>s</w:t>
      </w:r>
      <w:r w:rsidRPr="005C2193">
        <w:t xml:space="preserve"> of </w:t>
      </w:r>
      <w:r>
        <w:t>harmfulness</w:t>
      </w:r>
      <w:r w:rsidRPr="005C2193">
        <w:t xml:space="preserve"> from the Web.</w:t>
      </w:r>
    </w:p>
    <w:p w14:paraId="05EE69F8" w14:textId="77777777" w:rsidR="003A7666" w:rsidRPr="005C2193" w:rsidRDefault="003A7666" w:rsidP="002345BA">
      <w:pPr>
        <w:pStyle w:val="BulletedList"/>
        <w:jc w:val="both"/>
      </w:pPr>
      <w:r w:rsidRPr="005C2193">
        <w:lastRenderedPageBreak/>
        <w:t>Tanner - TANNER is a remote classification</w:t>
      </w:r>
      <w:r>
        <w:t xml:space="preserve"> and</w:t>
      </w:r>
      <w:r w:rsidRPr="005C2193">
        <w:t xml:space="preserve"> </w:t>
      </w:r>
      <w:r>
        <w:t xml:space="preserve">data analysis </w:t>
      </w:r>
      <w:r w:rsidRPr="005C2193">
        <w:t>service, evaluating SNARE events and HTTP requests and composing the response.</w:t>
      </w:r>
    </w:p>
    <w:p w14:paraId="2663F53C" w14:textId="77777777" w:rsidR="003A7666" w:rsidRPr="005C2193" w:rsidRDefault="003A7666" w:rsidP="002345BA">
      <w:pPr>
        <w:pStyle w:val="BulletedList"/>
        <w:jc w:val="both"/>
      </w:pPr>
      <w:r w:rsidRPr="005C2193">
        <w:t>wordpot - Wordpot is a WordPress honeypot that detects probes for themes, timthumb, plugins and o</w:t>
      </w:r>
      <w:r>
        <w:t>ther files used to fingerprint</w:t>
      </w:r>
      <w:r w:rsidRPr="005C2193">
        <w:t>.</w:t>
      </w:r>
    </w:p>
    <w:p w14:paraId="63C3C3BB" w14:textId="77777777" w:rsidR="003A7666" w:rsidRPr="005C2193" w:rsidRDefault="003A7666" w:rsidP="002345BA">
      <w:pPr>
        <w:pStyle w:val="Heading4"/>
        <w:jc w:val="both"/>
        <w:rPr>
          <w:b/>
        </w:rPr>
      </w:pPr>
      <w:bookmarkStart w:id="19" w:name="_Toc38370821"/>
      <w:r w:rsidRPr="005C2193">
        <w:rPr>
          <w:b/>
        </w:rPr>
        <w:t>3.7. Service Honeypots</w:t>
      </w:r>
      <w:bookmarkEnd w:id="19"/>
    </w:p>
    <w:p w14:paraId="6838BAF7" w14:textId="77777777" w:rsidR="003A7666" w:rsidRPr="005C2193" w:rsidRDefault="003A7666" w:rsidP="002345BA">
      <w:pPr>
        <w:pStyle w:val="BulletedList"/>
        <w:jc w:val="both"/>
      </w:pPr>
      <w:r w:rsidRPr="005C2193">
        <w:t>ADBHoney - Low interaction honeypot that simulates an Android device running Android Debug Bridge (ADB) server process.</w:t>
      </w:r>
    </w:p>
    <w:p w14:paraId="6369945C" w14:textId="77777777" w:rsidR="003A7666" w:rsidRPr="005C2193" w:rsidRDefault="003A7666" w:rsidP="002345BA">
      <w:pPr>
        <w:pStyle w:val="BulletedList"/>
        <w:jc w:val="both"/>
      </w:pPr>
      <w:r w:rsidRPr="005C2193">
        <w:t xml:space="preserve">HoneyPy - A low interaction honeypot with the </w:t>
      </w:r>
      <w:r>
        <w:t>capacity</w:t>
      </w:r>
      <w:r w:rsidRPr="005C2193">
        <w:t xml:space="preserve"> of a medium interaction honeypot.</w:t>
      </w:r>
    </w:p>
    <w:p w14:paraId="646D6636" w14:textId="77777777" w:rsidR="003A7666" w:rsidRPr="005C2193" w:rsidRDefault="003A7666" w:rsidP="002345BA">
      <w:pPr>
        <w:pStyle w:val="BulletedList"/>
        <w:jc w:val="both"/>
      </w:pPr>
      <w:r w:rsidRPr="005C2193">
        <w:t xml:space="preserve">RDPy - RDPY is a Python implementation of the Microsoft Remote Desktop Protocol of the client and server-side. </w:t>
      </w:r>
    </w:p>
    <w:p w14:paraId="53F708D2" w14:textId="77777777" w:rsidR="003A7666" w:rsidRPr="005C2193" w:rsidRDefault="003A7666" w:rsidP="002345BA">
      <w:pPr>
        <w:pStyle w:val="BulletedList"/>
        <w:jc w:val="both"/>
      </w:pPr>
      <w:r w:rsidRPr="005C2193">
        <w:t>honeytrap - Advanced Honeypot framework is wri</w:t>
      </w:r>
      <w:r>
        <w:t>tten in Go that can connect</w:t>
      </w:r>
      <w:r w:rsidRPr="005C2193">
        <w:t xml:space="preserve"> with other honeypot software.</w:t>
      </w:r>
    </w:p>
    <w:p w14:paraId="471A4D03" w14:textId="77777777" w:rsidR="003A7666" w:rsidRPr="005C2193" w:rsidRDefault="003A7666" w:rsidP="002345BA">
      <w:pPr>
        <w:pStyle w:val="Heading4"/>
        <w:jc w:val="both"/>
        <w:rPr>
          <w:b/>
        </w:rPr>
      </w:pPr>
      <w:bookmarkStart w:id="20" w:name="_Toc38370822"/>
      <w:r w:rsidRPr="005C2193">
        <w:rPr>
          <w:b/>
        </w:rPr>
        <w:t>3.8. SCADA Honeypots</w:t>
      </w:r>
      <w:bookmarkEnd w:id="20"/>
    </w:p>
    <w:p w14:paraId="57093512" w14:textId="77777777" w:rsidR="003A7666" w:rsidRPr="005C2193" w:rsidRDefault="003A7666" w:rsidP="002345BA">
      <w:pPr>
        <w:pStyle w:val="BulletedList"/>
        <w:jc w:val="both"/>
      </w:pPr>
      <w:r w:rsidRPr="005C2193">
        <w:t>Conpot - SCADA honeypot.</w:t>
      </w:r>
    </w:p>
    <w:p w14:paraId="02A137E0" w14:textId="328E1C65" w:rsidR="00B56C6B" w:rsidRPr="005C2193" w:rsidRDefault="003A7666" w:rsidP="00B56C6B">
      <w:pPr>
        <w:pStyle w:val="BulletedList"/>
        <w:jc w:val="both"/>
      </w:pPr>
      <w:r w:rsidRPr="005C2193">
        <w:t>SCADA honeynet - Building Honeypots for Industrial Networks to understand the risks of the exposure control system potential.</w:t>
      </w:r>
    </w:p>
    <w:p w14:paraId="6B6C1957" w14:textId="547A7175" w:rsidR="003A7666" w:rsidRPr="005C2193" w:rsidRDefault="00691561" w:rsidP="002345BA">
      <w:pPr>
        <w:pStyle w:val="Heading4"/>
        <w:jc w:val="both"/>
        <w:rPr>
          <w:b/>
        </w:rPr>
      </w:pPr>
      <w:bookmarkStart w:id="21" w:name="_Toc38370823"/>
      <w:r>
        <w:rPr>
          <w:b/>
        </w:rPr>
        <w:t>3.9.</w:t>
      </w:r>
      <w:r w:rsidR="003A7666" w:rsidRPr="005C2193">
        <w:rPr>
          <w:b/>
        </w:rPr>
        <w:t xml:space="preserve"> VM Tools for Honeypots</w:t>
      </w:r>
      <w:bookmarkEnd w:id="21"/>
    </w:p>
    <w:p w14:paraId="2D150BA1" w14:textId="041B0766" w:rsidR="003A7666" w:rsidRPr="005C2193" w:rsidRDefault="003A7666" w:rsidP="002345BA">
      <w:pPr>
        <w:pStyle w:val="BulletedList"/>
        <w:jc w:val="both"/>
      </w:pPr>
      <w:r w:rsidRPr="005C2193">
        <w:t xml:space="preserve">Antivmdetect - Script that creates </w:t>
      </w:r>
      <w:r>
        <w:t>templates for using</w:t>
      </w:r>
      <w:r w:rsidRPr="005C2193">
        <w:t xml:space="preserve"> </w:t>
      </w:r>
      <w:r>
        <w:t xml:space="preserve">Virtual Box to make VM detect </w:t>
      </w:r>
      <w:r w:rsidRPr="005C2193">
        <w:t>harder.</w:t>
      </w:r>
    </w:p>
    <w:p w14:paraId="1B6BDE0E" w14:textId="77777777" w:rsidR="003A7666" w:rsidRPr="005C2193" w:rsidRDefault="003A7666" w:rsidP="002345BA">
      <w:pPr>
        <w:pStyle w:val="BulletedList"/>
        <w:jc w:val="both"/>
      </w:pPr>
      <w:r w:rsidRPr="005C2193">
        <w:lastRenderedPageBreak/>
        <w:t>VMCloak - VMCloak is a tool to fully create and prepare Virtual Machines that can be used by Cuckoo Sandbox. In order to create a new Virtual Machine one should prepare a few configuration values that will be used later on by the tool.</w:t>
      </w:r>
    </w:p>
    <w:p w14:paraId="14328C44" w14:textId="7F6A9E35" w:rsidR="003A7666" w:rsidRPr="005C2193" w:rsidRDefault="003A7666" w:rsidP="002345BA">
      <w:pPr>
        <w:pStyle w:val="Heading4"/>
        <w:jc w:val="both"/>
        <w:rPr>
          <w:b/>
        </w:rPr>
      </w:pPr>
      <w:bookmarkStart w:id="22" w:name="_Toc38370824"/>
      <w:r w:rsidRPr="005C2193">
        <w:rPr>
          <w:b/>
        </w:rPr>
        <w:t>3.1</w:t>
      </w:r>
      <w:r w:rsidR="00691561">
        <w:rPr>
          <w:b/>
        </w:rPr>
        <w:t>0</w:t>
      </w:r>
      <w:r w:rsidRPr="005C2193">
        <w:rPr>
          <w:b/>
        </w:rPr>
        <w:t>. Low Interaction Honeypots</w:t>
      </w:r>
      <w:bookmarkEnd w:id="22"/>
    </w:p>
    <w:p w14:paraId="723BC39F" w14:textId="77777777" w:rsidR="003A7666" w:rsidRPr="005C2193" w:rsidRDefault="003A7666" w:rsidP="002345BA">
      <w:pPr>
        <w:pStyle w:val="BulletedList"/>
        <w:jc w:val="both"/>
      </w:pPr>
      <w:r w:rsidRPr="005C2193">
        <w:t xml:space="preserve">Honeyperl - Honeypot software based in Perl with plugins </w:t>
      </w:r>
      <w:r>
        <w:t xml:space="preserve">with </w:t>
      </w:r>
      <w:r w:rsidRPr="005C2193">
        <w:t>many functions. (Telnet, squid, SMTP, etc.)</w:t>
      </w:r>
    </w:p>
    <w:p w14:paraId="79CCB06E" w14:textId="77777777" w:rsidR="003A7666" w:rsidRPr="005C2193" w:rsidRDefault="003A7666" w:rsidP="002345BA">
      <w:pPr>
        <w:pStyle w:val="BulletedList"/>
        <w:jc w:val="both"/>
      </w:pPr>
      <w:r w:rsidRPr="005C2193">
        <w:t>T-Pot - All in one honeypot appliance like Modern Honey Network.</w:t>
      </w:r>
    </w:p>
    <w:p w14:paraId="3C996DF6" w14:textId="307FF964" w:rsidR="003A7666" w:rsidRPr="005C2193" w:rsidRDefault="00691561" w:rsidP="002345BA">
      <w:pPr>
        <w:pStyle w:val="Heading4"/>
        <w:jc w:val="both"/>
        <w:rPr>
          <w:b/>
        </w:rPr>
      </w:pPr>
      <w:bookmarkStart w:id="23" w:name="_Toc38370825"/>
      <w:r>
        <w:rPr>
          <w:b/>
        </w:rPr>
        <w:t>3.11</w:t>
      </w:r>
      <w:r w:rsidR="003A7666" w:rsidRPr="005C2193">
        <w:rPr>
          <w:b/>
        </w:rPr>
        <w:t>. Server Honeypots</w:t>
      </w:r>
      <w:bookmarkEnd w:id="23"/>
    </w:p>
    <w:p w14:paraId="651C55E6" w14:textId="401A2585" w:rsidR="003A7666" w:rsidRPr="005C2193" w:rsidRDefault="003A7666" w:rsidP="002345BA">
      <w:pPr>
        <w:pStyle w:val="BulletedList"/>
        <w:jc w:val="both"/>
      </w:pPr>
      <w:r w:rsidRPr="005C2193">
        <w:t>Amun – Honeypot that emulates vulnerability.</w:t>
      </w:r>
      <w:r>
        <w:t xml:space="preserve"> (</w:t>
      </w:r>
      <w:r w:rsidRPr="00877A95">
        <w:t xml:space="preserve"> </w:t>
      </w:r>
      <w:r w:rsidRPr="005C2193">
        <w:t>Amun was the first python-based low-interaction honeypot</w:t>
      </w:r>
      <w:r w:rsidR="00B56C6B">
        <w:t>.</w:t>
      </w:r>
      <w:r>
        <w:t>)</w:t>
      </w:r>
    </w:p>
    <w:p w14:paraId="0B18491A" w14:textId="77777777" w:rsidR="003A7666" w:rsidRPr="005C2193" w:rsidRDefault="003A7666" w:rsidP="002345BA">
      <w:pPr>
        <w:pStyle w:val="BulletedList"/>
        <w:jc w:val="both"/>
      </w:pPr>
      <w:r w:rsidRPr="005C2193">
        <w:t xml:space="preserve">Artillery - Open-source tool designed to protect </w:t>
      </w:r>
      <w:r>
        <w:t>OS</w:t>
      </w:r>
      <w:r w:rsidRPr="005C2193">
        <w:t xml:space="preserve"> through multiple attack methods.</w:t>
      </w:r>
    </w:p>
    <w:p w14:paraId="3DB9172E" w14:textId="77777777" w:rsidR="003A7666" w:rsidRPr="005C2193" w:rsidRDefault="003A7666" w:rsidP="002345BA">
      <w:pPr>
        <w:pStyle w:val="BulletedList"/>
        <w:jc w:val="both"/>
      </w:pPr>
      <w:r w:rsidRPr="005C2193">
        <w:t>Heralding – Honeypot to catch credentials.</w:t>
      </w:r>
    </w:p>
    <w:p w14:paraId="00BB040D" w14:textId="77777777" w:rsidR="003A7666" w:rsidRPr="005C2193" w:rsidRDefault="003A7666" w:rsidP="002345BA">
      <w:pPr>
        <w:pStyle w:val="BulletedList"/>
        <w:jc w:val="both"/>
      </w:pPr>
      <w:r w:rsidRPr="005C2193">
        <w:t>Hontel - Telnet Honeypot.</w:t>
      </w:r>
    </w:p>
    <w:p w14:paraId="21970D03" w14:textId="77777777" w:rsidR="003A7666" w:rsidRPr="005C2193" w:rsidRDefault="003A7666" w:rsidP="002345BA">
      <w:pPr>
        <w:pStyle w:val="BulletedList"/>
        <w:jc w:val="both"/>
      </w:pPr>
      <w:r w:rsidRPr="005C2193">
        <w:t>KFSensor - Windows-based Intrusion Detection System.</w:t>
      </w:r>
    </w:p>
    <w:p w14:paraId="3ADAFEF6" w14:textId="77777777" w:rsidR="003A7666" w:rsidRPr="005C2193" w:rsidRDefault="003A7666" w:rsidP="002345BA">
      <w:pPr>
        <w:pStyle w:val="BulletedList"/>
        <w:jc w:val="both"/>
      </w:pPr>
      <w:r w:rsidRPr="005C2193">
        <w:t xml:space="preserve">LaBrea - Takes over unused IP addresses, and creates virtual servers that are attractive to hackers, worms, etc. </w:t>
      </w:r>
    </w:p>
    <w:p w14:paraId="7E7404A8" w14:textId="77777777" w:rsidR="003A7666" w:rsidRPr="005C2193" w:rsidRDefault="003A7666" w:rsidP="002345BA">
      <w:pPr>
        <w:pStyle w:val="BulletedList"/>
        <w:jc w:val="both"/>
      </w:pPr>
      <w:r w:rsidRPr="005C2193">
        <w:t>glutton - All eating honeypot.</w:t>
      </w:r>
    </w:p>
    <w:p w14:paraId="43E3AF18" w14:textId="77777777" w:rsidR="003A7666" w:rsidRPr="005C2193" w:rsidRDefault="003A7666" w:rsidP="002345BA">
      <w:pPr>
        <w:pStyle w:val="BulletedList"/>
        <w:jc w:val="both"/>
      </w:pPr>
      <w:r w:rsidRPr="005C2193">
        <w:t>mwcollectd - Flexible malware collection daemon, unites the best features of honeytrap and nepenthes.</w:t>
      </w:r>
    </w:p>
    <w:p w14:paraId="10C1148C" w14:textId="77777777" w:rsidR="003A7666" w:rsidRPr="005C2193" w:rsidRDefault="003A7666" w:rsidP="002345BA">
      <w:pPr>
        <w:pStyle w:val="BulletedList"/>
        <w:jc w:val="both"/>
      </w:pPr>
      <w:r w:rsidRPr="005C2193">
        <w:t>telnet-IoT-honeypot - Python Telnet honeypot to catch botnet binaries.</w:t>
      </w:r>
    </w:p>
    <w:p w14:paraId="52C5B7F2" w14:textId="6A01BC49" w:rsidR="003A7666" w:rsidRPr="005C2193" w:rsidRDefault="00691561" w:rsidP="002345BA">
      <w:pPr>
        <w:pStyle w:val="Heading4"/>
        <w:jc w:val="both"/>
        <w:rPr>
          <w:b/>
        </w:rPr>
      </w:pPr>
      <w:bookmarkStart w:id="24" w:name="_Toc38370826"/>
      <w:r>
        <w:rPr>
          <w:b/>
        </w:rPr>
        <w:lastRenderedPageBreak/>
        <w:t>3.12</w:t>
      </w:r>
      <w:r w:rsidR="003A7666" w:rsidRPr="005C2193">
        <w:rPr>
          <w:b/>
        </w:rPr>
        <w:t>. Client Honeypots</w:t>
      </w:r>
      <w:bookmarkEnd w:id="24"/>
    </w:p>
    <w:p w14:paraId="062EA33F" w14:textId="77777777" w:rsidR="003A7666" w:rsidRPr="005C2193" w:rsidRDefault="003A7666" w:rsidP="002345BA">
      <w:pPr>
        <w:pStyle w:val="BulletedList"/>
        <w:jc w:val="both"/>
      </w:pPr>
      <w:r w:rsidRPr="005C2193">
        <w:t>HoneyWeb – It’s a web interface created for managing and sharing remotely Honeyclients resources.</w:t>
      </w:r>
    </w:p>
    <w:p w14:paraId="463963AE" w14:textId="77777777" w:rsidR="003A7666" w:rsidRPr="005C2193" w:rsidRDefault="003A7666" w:rsidP="002345BA">
      <w:pPr>
        <w:pStyle w:val="BulletedList"/>
        <w:jc w:val="both"/>
      </w:pPr>
      <w:r w:rsidRPr="005C2193">
        <w:t>jsunpack-n - jsunpack-n emulates browser when visiting a URL. It detects exploits that target browser and plug-in vulnerabilities.</w:t>
      </w:r>
    </w:p>
    <w:p w14:paraId="22B1E21B" w14:textId="77777777" w:rsidR="003A7666" w:rsidRPr="005C2193" w:rsidRDefault="003A7666" w:rsidP="002345BA">
      <w:pPr>
        <w:pStyle w:val="BulletedList"/>
        <w:jc w:val="both"/>
      </w:pPr>
      <w:r w:rsidRPr="005C2193">
        <w:t>Shelia - Client-side honeypot to detect attacks.</w:t>
      </w:r>
    </w:p>
    <w:p w14:paraId="1D3BDBC2" w14:textId="77777777" w:rsidR="003A7666" w:rsidRPr="005C2193" w:rsidRDefault="003A7666" w:rsidP="002345BA">
      <w:pPr>
        <w:pStyle w:val="BulletedList"/>
        <w:jc w:val="both"/>
      </w:pPr>
      <w:r w:rsidRPr="005C2193">
        <w:t xml:space="preserve">Thug - Python-based low-interaction honey client. </w:t>
      </w:r>
    </w:p>
    <w:p w14:paraId="1C6A72ED" w14:textId="453952AF" w:rsidR="003A7666" w:rsidRPr="005C2193" w:rsidRDefault="00691561" w:rsidP="002345BA">
      <w:pPr>
        <w:pStyle w:val="Heading4"/>
        <w:jc w:val="both"/>
        <w:rPr>
          <w:b/>
        </w:rPr>
      </w:pPr>
      <w:bookmarkStart w:id="25" w:name="_Toc38370827"/>
      <w:r>
        <w:rPr>
          <w:b/>
        </w:rPr>
        <w:t>3.13</w:t>
      </w:r>
      <w:r w:rsidR="003A7666" w:rsidRPr="005C2193">
        <w:rPr>
          <w:b/>
        </w:rPr>
        <w:t>. SSH Honeypots</w:t>
      </w:r>
      <w:bookmarkEnd w:id="25"/>
    </w:p>
    <w:p w14:paraId="3AC7B295" w14:textId="77777777" w:rsidR="003A7666" w:rsidRPr="005C2193" w:rsidRDefault="003A7666" w:rsidP="002345BA">
      <w:pPr>
        <w:pStyle w:val="BulletedList"/>
        <w:jc w:val="both"/>
      </w:pPr>
      <w:r w:rsidRPr="005C2193">
        <w:t>Cowrie/Kippo - Cowrie SSH Honeypot (based on kippo).</w:t>
      </w:r>
    </w:p>
    <w:p w14:paraId="1A1AD8B8" w14:textId="77777777" w:rsidR="003A7666" w:rsidRPr="005C2193" w:rsidRDefault="003A7666" w:rsidP="002345BA">
      <w:pPr>
        <w:pStyle w:val="BulletedList"/>
        <w:jc w:val="both"/>
      </w:pPr>
      <w:r w:rsidRPr="005C2193">
        <w:t>HonSSH - Logs all communication between a client and a server.</w:t>
      </w:r>
    </w:p>
    <w:p w14:paraId="12F8D57A" w14:textId="77777777" w:rsidR="003A7666" w:rsidRPr="005C2193" w:rsidRDefault="003A7666" w:rsidP="002345BA">
      <w:pPr>
        <w:pStyle w:val="BulletedList"/>
        <w:jc w:val="both"/>
      </w:pPr>
      <w:r w:rsidRPr="005C2193">
        <w:t>Kojoney - Python-based l</w:t>
      </w:r>
      <w:r>
        <w:t xml:space="preserve">ow interaction honeypot to emulate </w:t>
      </w:r>
      <w:r w:rsidRPr="005C2193">
        <w:t>an SSH server.</w:t>
      </w:r>
    </w:p>
    <w:p w14:paraId="6F22597F" w14:textId="77777777" w:rsidR="003A7666" w:rsidRPr="005C2193" w:rsidRDefault="003A7666" w:rsidP="002345BA">
      <w:pPr>
        <w:pStyle w:val="BulletedList"/>
        <w:jc w:val="both"/>
      </w:pPr>
      <w:r w:rsidRPr="005C2193">
        <w:t>MockSSH - Mock an SSH server and define all commands it supports.</w:t>
      </w:r>
    </w:p>
    <w:p w14:paraId="13D05579" w14:textId="77777777" w:rsidR="003A7666" w:rsidRPr="005C2193" w:rsidRDefault="003A7666" w:rsidP="002345BA">
      <w:pPr>
        <w:pStyle w:val="BulletedList"/>
        <w:jc w:val="both"/>
      </w:pPr>
      <w:r w:rsidRPr="005C2193">
        <w:t>ssh-honeypot - Fake sshd that logs usernames, passwords</w:t>
      </w:r>
      <w:r>
        <w:t xml:space="preserve">, </w:t>
      </w:r>
      <w:r w:rsidRPr="005C2193">
        <w:t>and</w:t>
      </w:r>
      <w:r w:rsidRPr="003165E5">
        <w:t xml:space="preserve"> </w:t>
      </w:r>
      <w:r w:rsidRPr="005C2193">
        <w:t>IP addresses</w:t>
      </w:r>
      <w:r>
        <w:t>.</w:t>
      </w:r>
    </w:p>
    <w:p w14:paraId="3A6BD202" w14:textId="77777777" w:rsidR="003A7666" w:rsidRPr="005C2193" w:rsidRDefault="003A7666" w:rsidP="002345BA">
      <w:pPr>
        <w:pStyle w:val="BulletedList"/>
        <w:jc w:val="both"/>
      </w:pPr>
      <w:r w:rsidRPr="005C2193">
        <w:t>sshesame - Fake SSH server that logs their activity who is in.</w:t>
      </w:r>
    </w:p>
    <w:p w14:paraId="55646267" w14:textId="1751480B" w:rsidR="003A7666" w:rsidRPr="005C2193" w:rsidRDefault="00691561" w:rsidP="002345BA">
      <w:pPr>
        <w:pStyle w:val="Heading4"/>
        <w:jc w:val="both"/>
        <w:rPr>
          <w:b/>
        </w:rPr>
      </w:pPr>
      <w:bookmarkStart w:id="26" w:name="_Toc38370828"/>
      <w:r>
        <w:rPr>
          <w:b/>
        </w:rPr>
        <w:t>3.14</w:t>
      </w:r>
      <w:r w:rsidR="003A7666" w:rsidRPr="005C2193">
        <w:rPr>
          <w:b/>
        </w:rPr>
        <w:t>. Honeytokens</w:t>
      </w:r>
      <w:bookmarkEnd w:id="26"/>
    </w:p>
    <w:p w14:paraId="071FF4CB" w14:textId="2445884B" w:rsidR="003A7666" w:rsidRPr="005C2193" w:rsidRDefault="003A7666" w:rsidP="002345BA">
      <w:pPr>
        <w:pStyle w:val="BulletedList"/>
        <w:jc w:val="both"/>
      </w:pPr>
      <w:r w:rsidRPr="005C2193">
        <w:t xml:space="preserve">CanaryTokens - Self-hostable honeytoken generator with </w:t>
      </w:r>
      <w:r>
        <w:t xml:space="preserve">a </w:t>
      </w:r>
      <w:r w:rsidRPr="005C2193">
        <w:t>reporting dashboard</w:t>
      </w:r>
      <w:r w:rsidR="0058086D">
        <w:t>.</w:t>
      </w:r>
    </w:p>
    <w:p w14:paraId="6FFECE62" w14:textId="77777777" w:rsidR="003A7666" w:rsidRPr="005C2193" w:rsidRDefault="003A7666" w:rsidP="002345BA">
      <w:pPr>
        <w:pStyle w:val="BulletedList"/>
        <w:jc w:val="both"/>
      </w:pPr>
      <w:r w:rsidRPr="005C2193">
        <w:t>Honeybits - Simple tool designed to increase the effectiveness of our</w:t>
      </w:r>
      <w:r>
        <w:t xml:space="preserve"> traps with</w:t>
      </w:r>
      <w:r w:rsidRPr="005C2193">
        <w:t xml:space="preserve"> spreading breadcrumbs and honeytokens across our production servers and workstations to bait the attacker toward our honeypots.</w:t>
      </w:r>
    </w:p>
    <w:p w14:paraId="1D40801D" w14:textId="77777777" w:rsidR="003A7666" w:rsidRPr="005C2193" w:rsidRDefault="003A7666" w:rsidP="002345BA">
      <w:pPr>
        <w:pStyle w:val="BulletedList"/>
        <w:jc w:val="both"/>
      </w:pPr>
      <w:r w:rsidRPr="005C2193">
        <w:t>HoneyLambda - Serverless application designed to create and monitor URL h</w:t>
      </w:r>
      <w:r>
        <w:t>oneytokens on top of AWS Lambda</w:t>
      </w:r>
      <w:r w:rsidRPr="005C2193">
        <w:t>.</w:t>
      </w:r>
    </w:p>
    <w:p w14:paraId="4E7F8B69" w14:textId="77777777" w:rsidR="003A7666" w:rsidRPr="005C2193" w:rsidRDefault="003A7666" w:rsidP="002345BA">
      <w:pPr>
        <w:pStyle w:val="BulletedList"/>
        <w:jc w:val="both"/>
      </w:pPr>
      <w:r w:rsidRPr="005C2193">
        <w:lastRenderedPageBreak/>
        <w:t>dcept - Tool to deploy and detect the use of Microsoft's Active Directory honeytokens.</w:t>
      </w:r>
    </w:p>
    <w:p w14:paraId="0E1421CD" w14:textId="3F14D764" w:rsidR="003A7666" w:rsidRPr="005C2193" w:rsidRDefault="00691561" w:rsidP="002345BA">
      <w:pPr>
        <w:pStyle w:val="Heading4"/>
        <w:jc w:val="both"/>
        <w:rPr>
          <w:b/>
        </w:rPr>
      </w:pPr>
      <w:bookmarkStart w:id="27" w:name="_Toc38370829"/>
      <w:r>
        <w:rPr>
          <w:b/>
        </w:rPr>
        <w:t>3.15</w:t>
      </w:r>
      <w:r w:rsidR="003A7666" w:rsidRPr="005C2193">
        <w:rPr>
          <w:b/>
        </w:rPr>
        <w:t>. Spamtrap Honeypots</w:t>
      </w:r>
      <w:bookmarkEnd w:id="27"/>
    </w:p>
    <w:p w14:paraId="3561631B" w14:textId="77777777" w:rsidR="003A7666" w:rsidRPr="005C2193" w:rsidRDefault="003A7666" w:rsidP="002345BA">
      <w:pPr>
        <w:pStyle w:val="BulletedList"/>
        <w:jc w:val="both"/>
      </w:pPr>
      <w:r w:rsidRPr="005C2193">
        <w:t>Mail::SMTP::Honeypot - Perl module that provides the functionality of a standard SMTP server.</w:t>
      </w:r>
    </w:p>
    <w:p w14:paraId="7423CE09" w14:textId="77777777" w:rsidR="003A7666" w:rsidRPr="005C2193" w:rsidRDefault="003A7666" w:rsidP="002345BA">
      <w:pPr>
        <w:pStyle w:val="BulletedList"/>
        <w:jc w:val="both"/>
      </w:pPr>
      <w:r w:rsidRPr="005C2193">
        <w:t xml:space="preserve">Mailoney - SMTP honeypot that </w:t>
      </w:r>
      <w:r>
        <w:t xml:space="preserve">is </w:t>
      </w:r>
      <w:r w:rsidRPr="005C2193">
        <w:t>wr</w:t>
      </w:r>
      <w:r>
        <w:t>itten</w:t>
      </w:r>
      <w:r w:rsidRPr="005C2193">
        <w:t xml:space="preserve"> in python.</w:t>
      </w:r>
    </w:p>
    <w:p w14:paraId="1CA41733" w14:textId="77777777" w:rsidR="003A7666" w:rsidRPr="005C2193" w:rsidRDefault="003A7666" w:rsidP="002345BA">
      <w:pPr>
        <w:pStyle w:val="BulletedList"/>
        <w:jc w:val="both"/>
      </w:pPr>
      <w:r w:rsidRPr="005C2193">
        <w:t>Shiva - Spam Honeypot with Intelligent Virtual Analyzer.</w:t>
      </w:r>
    </w:p>
    <w:p w14:paraId="5E1AB09B" w14:textId="673D051D" w:rsidR="003A7666" w:rsidRPr="005C2193" w:rsidRDefault="00691561" w:rsidP="002345BA">
      <w:pPr>
        <w:pStyle w:val="Heading4"/>
        <w:jc w:val="both"/>
        <w:rPr>
          <w:b/>
        </w:rPr>
      </w:pPr>
      <w:bookmarkStart w:id="28" w:name="_Toc38370830"/>
      <w:r>
        <w:rPr>
          <w:b/>
        </w:rPr>
        <w:t>3.16</w:t>
      </w:r>
      <w:r w:rsidR="003A7666" w:rsidRPr="005C2193">
        <w:rPr>
          <w:b/>
        </w:rPr>
        <w:t>. Botnet Honeypots</w:t>
      </w:r>
      <w:bookmarkEnd w:id="28"/>
    </w:p>
    <w:p w14:paraId="40F6032C" w14:textId="77777777" w:rsidR="003A7666" w:rsidRPr="005C2193" w:rsidRDefault="003A7666" w:rsidP="002345BA">
      <w:pPr>
        <w:pStyle w:val="BulletedList"/>
        <w:jc w:val="both"/>
      </w:pPr>
      <w:r w:rsidRPr="005C2193">
        <w:t>Hale - Hale is a botnet command and</w:t>
      </w:r>
      <w:r>
        <w:t xml:space="preserve"> control monitor</w:t>
      </w:r>
      <w:r w:rsidRPr="005C2193">
        <w:t xml:space="preserve"> with a modular design to easily develop modules to monitoring protocols used by command and control servers.</w:t>
      </w:r>
    </w:p>
    <w:p w14:paraId="38E49929" w14:textId="77777777" w:rsidR="003A7666" w:rsidRPr="005C2193" w:rsidRDefault="003A7666" w:rsidP="002345BA">
      <w:pPr>
        <w:pStyle w:val="BulletedList"/>
        <w:jc w:val="both"/>
      </w:pPr>
      <w:r w:rsidRPr="005C2193">
        <w:t>dnsMole - Analyses DNS traffic and detects botnet commands and controls server activities, along with infected hosts.</w:t>
      </w:r>
    </w:p>
    <w:p w14:paraId="34D47C22" w14:textId="560118CB" w:rsidR="003A7666" w:rsidRPr="005C2193" w:rsidRDefault="00691561" w:rsidP="002345BA">
      <w:pPr>
        <w:pStyle w:val="Heading4"/>
        <w:jc w:val="both"/>
        <w:rPr>
          <w:b/>
        </w:rPr>
      </w:pPr>
      <w:bookmarkStart w:id="29" w:name="_Toc38370831"/>
      <w:r>
        <w:rPr>
          <w:b/>
        </w:rPr>
        <w:t>3.17</w:t>
      </w:r>
      <w:r w:rsidR="003A7666" w:rsidRPr="005C2193">
        <w:rPr>
          <w:b/>
        </w:rPr>
        <w:t>. Other</w:t>
      </w:r>
      <w:bookmarkEnd w:id="29"/>
    </w:p>
    <w:p w14:paraId="56AAEDB5" w14:textId="77777777" w:rsidR="003A7666" w:rsidRPr="005C2193" w:rsidRDefault="003A7666" w:rsidP="002345BA">
      <w:pPr>
        <w:pStyle w:val="BulletedList"/>
        <w:jc w:val="both"/>
      </w:pPr>
      <w:r w:rsidRPr="005C2193">
        <w:t>OpenCanary – OpenCanary is a decentralized and modular honeypot that alerts when a service is abused.</w:t>
      </w:r>
    </w:p>
    <w:p w14:paraId="766E0BEC" w14:textId="77777777" w:rsidR="003A7666" w:rsidRPr="005C2193" w:rsidRDefault="003A7666" w:rsidP="002345BA">
      <w:pPr>
        <w:pStyle w:val="BulletedList"/>
        <w:jc w:val="both"/>
      </w:pPr>
      <w:r w:rsidRPr="005C2193">
        <w:t>miniprint - A medium interaction printer honeypot.</w:t>
      </w:r>
    </w:p>
    <w:p w14:paraId="76CC4E66" w14:textId="77777777" w:rsidR="003A7666" w:rsidRPr="005C2193" w:rsidRDefault="003A7666" w:rsidP="002345BA">
      <w:pPr>
        <w:pStyle w:val="BulletedList"/>
        <w:jc w:val="both"/>
      </w:pPr>
      <w:r w:rsidRPr="005C2193">
        <w:t>mitmproxy - Allows traffic to be flow for, inspected, intercepted, replayed, and modified.</w:t>
      </w:r>
    </w:p>
    <w:p w14:paraId="16E88E07" w14:textId="77777777" w:rsidR="003A7666" w:rsidRPr="005C2193" w:rsidRDefault="003A7666" w:rsidP="002345BA">
      <w:pPr>
        <w:pStyle w:val="BulletedList"/>
        <w:jc w:val="both"/>
      </w:pPr>
      <w:r w:rsidRPr="005C2193">
        <w:t>peepdf - Python tool for analyzing PDF documents.</w:t>
      </w:r>
    </w:p>
    <w:p w14:paraId="729D5677" w14:textId="77777777" w:rsidR="003A7666" w:rsidRPr="005C2193" w:rsidRDefault="003A7666" w:rsidP="002345BA">
      <w:pPr>
        <w:pStyle w:val="BulletedList"/>
        <w:jc w:val="both"/>
      </w:pPr>
      <w:r w:rsidRPr="005C2193">
        <w:lastRenderedPageBreak/>
        <w:t>Droidbox - Dynamic analysis of Android apps.</w:t>
      </w:r>
    </w:p>
    <w:p w14:paraId="190B0EB7" w14:textId="77777777" w:rsidR="003A7666" w:rsidRPr="005C2193" w:rsidRDefault="003A7666" w:rsidP="002345BA">
      <w:pPr>
        <w:pStyle w:val="BulletedList"/>
        <w:jc w:val="both"/>
      </w:pPr>
      <w:r w:rsidRPr="005C2193">
        <w:t>Dionaea - Honeypot designed to trap malware.</w:t>
      </w:r>
      <w:r>
        <w:t xml:space="preserve"> </w:t>
      </w:r>
      <w:r w:rsidRPr="005C2193">
        <w:t>Dionaea embeds Python as the scripting language with using libemu to detect shellcodes supports tls and ipv6.</w:t>
      </w:r>
    </w:p>
    <w:p w14:paraId="58404324" w14:textId="1A8A64DD" w:rsidR="003A7666" w:rsidRPr="005C2193" w:rsidRDefault="003A7666" w:rsidP="002345BA">
      <w:pPr>
        <w:pStyle w:val="BulletedList"/>
        <w:jc w:val="both"/>
      </w:pPr>
      <w:r w:rsidRPr="005C2193">
        <w:t xml:space="preserve">Honeyd - Honeyd is a small </w:t>
      </w:r>
      <w:r>
        <w:t xml:space="preserve">honeypot </w:t>
      </w:r>
      <w:r w:rsidRPr="005C2193">
        <w:t>to create virtual hosts on a network to be configured to run random services, and their personalit</w:t>
      </w:r>
      <w:r>
        <w:t>ies</w:t>
      </w:r>
      <w:r w:rsidRPr="005C2193">
        <w:t xml:space="preserve"> can be adapt</w:t>
      </w:r>
      <w:r w:rsidR="0058086D">
        <w:t>ed</w:t>
      </w:r>
      <w:r w:rsidRPr="005C2193">
        <w:t xml:space="preserve"> so that they seem to be running certain </w:t>
      </w:r>
      <w:r>
        <w:t>OS</w:t>
      </w:r>
      <w:r w:rsidRPr="005C2193">
        <w:t>.</w:t>
      </w:r>
    </w:p>
    <w:p w14:paraId="345CB2EA" w14:textId="77777777" w:rsidR="003A7666" w:rsidRDefault="003A7666" w:rsidP="002345BA">
      <w:pPr>
        <w:pStyle w:val="BulletedList"/>
        <w:jc w:val="both"/>
      </w:pPr>
      <w:r w:rsidRPr="005C2193">
        <w:t>Dockerpot - Docker-based honeypot.</w:t>
      </w:r>
    </w:p>
    <w:p w14:paraId="634897FE" w14:textId="77777777" w:rsidR="003A7666" w:rsidRPr="005C2193" w:rsidRDefault="003A7666" w:rsidP="002345BA">
      <w:pPr>
        <w:pStyle w:val="BulletedList"/>
        <w:jc w:val="both"/>
      </w:pPr>
      <w:r w:rsidRPr="005C2193">
        <w:t xml:space="preserve">Shockpot - Shockpot is a web app honeypot </w:t>
      </w:r>
      <w:r>
        <w:t>using to</w:t>
      </w:r>
      <w:r w:rsidRPr="005C2193">
        <w:t xml:space="preserve"> find attackers who attempt to exploit the Bash remote code </w:t>
      </w:r>
      <w:r>
        <w:t>exposure</w:t>
      </w:r>
      <w:r w:rsidRPr="005C2193">
        <w:t xml:space="preserve"> to detect Shell Shock exploit attempts.</w:t>
      </w:r>
    </w:p>
    <w:p w14:paraId="72FBD512" w14:textId="77777777" w:rsidR="003A7666" w:rsidRPr="005C2193" w:rsidRDefault="003A7666" w:rsidP="002345BA">
      <w:pPr>
        <w:pStyle w:val="BulletedList"/>
        <w:jc w:val="both"/>
      </w:pPr>
      <w:r w:rsidRPr="005C2193">
        <w:t>Suricata - Suricata is an open-source, mature, fast network threat detection engine.</w:t>
      </w:r>
    </w:p>
    <w:p w14:paraId="4229FFA9" w14:textId="77777777" w:rsidR="003A7666" w:rsidRPr="005C2193" w:rsidRDefault="003A7666" w:rsidP="002345BA">
      <w:pPr>
        <w:pStyle w:val="BulletedList"/>
        <w:numPr>
          <w:ilvl w:val="0"/>
          <w:numId w:val="0"/>
        </w:numPr>
        <w:ind w:left="720"/>
        <w:jc w:val="both"/>
      </w:pPr>
    </w:p>
    <w:p w14:paraId="6041D46E" w14:textId="77777777" w:rsidR="003A7666" w:rsidRDefault="003A7666" w:rsidP="002345BA">
      <w:pPr>
        <w:pStyle w:val="BodyText"/>
        <w:ind w:firstLine="0"/>
        <w:jc w:val="both"/>
      </w:pPr>
    </w:p>
    <w:p w14:paraId="03210D66" w14:textId="77777777" w:rsidR="00691561" w:rsidRDefault="00691561" w:rsidP="002345BA">
      <w:pPr>
        <w:pStyle w:val="BodyText"/>
        <w:ind w:firstLine="0"/>
        <w:jc w:val="both"/>
      </w:pPr>
    </w:p>
    <w:p w14:paraId="260BB9E1" w14:textId="77777777" w:rsidR="00691561" w:rsidRDefault="00691561" w:rsidP="002345BA">
      <w:pPr>
        <w:pStyle w:val="BodyText"/>
        <w:ind w:firstLine="0"/>
        <w:jc w:val="both"/>
      </w:pPr>
    </w:p>
    <w:p w14:paraId="2AE6AC95" w14:textId="77777777" w:rsidR="00691561" w:rsidRDefault="00691561" w:rsidP="002345BA">
      <w:pPr>
        <w:pStyle w:val="BodyText"/>
        <w:ind w:firstLine="0"/>
        <w:jc w:val="both"/>
      </w:pPr>
    </w:p>
    <w:p w14:paraId="6E779150" w14:textId="77777777" w:rsidR="00691561" w:rsidRDefault="00691561" w:rsidP="002345BA">
      <w:pPr>
        <w:pStyle w:val="BodyText"/>
        <w:ind w:firstLine="0"/>
        <w:jc w:val="both"/>
      </w:pPr>
    </w:p>
    <w:p w14:paraId="7C0EAB4F" w14:textId="77777777" w:rsidR="00691561" w:rsidRDefault="00691561" w:rsidP="002345BA">
      <w:pPr>
        <w:pStyle w:val="BodyText"/>
        <w:ind w:firstLine="0"/>
        <w:jc w:val="both"/>
      </w:pPr>
    </w:p>
    <w:p w14:paraId="59CF02A3" w14:textId="77777777" w:rsidR="00691561" w:rsidRDefault="00691561" w:rsidP="002345BA">
      <w:pPr>
        <w:pStyle w:val="BodyText"/>
        <w:ind w:firstLine="0"/>
        <w:jc w:val="both"/>
      </w:pPr>
    </w:p>
    <w:p w14:paraId="75A51AAD" w14:textId="77777777" w:rsidR="00691561" w:rsidRDefault="00691561" w:rsidP="002345BA">
      <w:pPr>
        <w:pStyle w:val="BodyText"/>
        <w:ind w:firstLine="0"/>
        <w:jc w:val="both"/>
      </w:pPr>
    </w:p>
    <w:p w14:paraId="59FD5B87" w14:textId="77777777" w:rsidR="00691561" w:rsidRDefault="00691561" w:rsidP="002345BA">
      <w:pPr>
        <w:pStyle w:val="BodyText"/>
        <w:ind w:firstLine="0"/>
        <w:jc w:val="both"/>
      </w:pPr>
    </w:p>
    <w:p w14:paraId="67AD2D79" w14:textId="77777777" w:rsidR="00691561" w:rsidRDefault="00691561" w:rsidP="002345BA">
      <w:pPr>
        <w:pStyle w:val="BodyText"/>
        <w:ind w:firstLine="0"/>
        <w:jc w:val="both"/>
      </w:pPr>
    </w:p>
    <w:p w14:paraId="79B65637" w14:textId="77777777" w:rsidR="00691561" w:rsidRDefault="00691561" w:rsidP="002345BA">
      <w:pPr>
        <w:pStyle w:val="BodyText"/>
        <w:ind w:firstLine="0"/>
        <w:jc w:val="both"/>
      </w:pPr>
    </w:p>
    <w:p w14:paraId="63168552" w14:textId="77777777" w:rsidR="00691561" w:rsidRPr="005C2193" w:rsidRDefault="00691561" w:rsidP="002345BA">
      <w:pPr>
        <w:pStyle w:val="BodyText"/>
        <w:ind w:firstLine="0"/>
        <w:jc w:val="both"/>
      </w:pPr>
    </w:p>
    <w:p w14:paraId="587F583A" w14:textId="77777777" w:rsidR="003A7666" w:rsidRPr="005C2193" w:rsidRDefault="003A7666" w:rsidP="002345BA">
      <w:pPr>
        <w:pStyle w:val="Heading2"/>
        <w:jc w:val="both"/>
        <w:rPr>
          <w:b/>
        </w:rPr>
      </w:pPr>
      <w:bookmarkStart w:id="30" w:name="_Toc38370832"/>
      <w:r w:rsidRPr="005C2193">
        <w:rPr>
          <w:b/>
        </w:rPr>
        <w:lastRenderedPageBreak/>
        <w:t>4. TELNET &amp; SECURE SHELL (SSH)</w:t>
      </w:r>
      <w:bookmarkEnd w:id="30"/>
    </w:p>
    <w:p w14:paraId="286881DD" w14:textId="77777777" w:rsidR="003A7666" w:rsidRPr="005C2193" w:rsidRDefault="003A7666" w:rsidP="002345BA">
      <w:pPr>
        <w:pStyle w:val="Heading4"/>
        <w:jc w:val="both"/>
        <w:rPr>
          <w:b/>
        </w:rPr>
      </w:pPr>
      <w:bookmarkStart w:id="31" w:name="_Toc38370833"/>
      <w:r w:rsidRPr="005C2193">
        <w:rPr>
          <w:b/>
        </w:rPr>
        <w:t>4.1. Telnet</w:t>
      </w:r>
      <w:bookmarkEnd w:id="31"/>
    </w:p>
    <w:p w14:paraId="4C4AB820" w14:textId="2A0A7E7E" w:rsidR="003A7666" w:rsidRPr="005C2193" w:rsidRDefault="003A7666" w:rsidP="002345BA">
      <w:pPr>
        <w:jc w:val="both"/>
      </w:pPr>
      <w:r w:rsidRPr="005C2193">
        <w:t>Telnet is a network protocol that uses the command line to communicate with the device. It is a commonly used way to manage devices remotely. To use Telnet computers requires a keyboard only. Because it used on the terminal. All information is shown as text on the screen. The terminal enables one to log on to another device.</w:t>
      </w:r>
    </w:p>
    <w:p w14:paraId="69869058" w14:textId="4A4C2DEE" w:rsidR="003A7666" w:rsidRPr="005C2193" w:rsidRDefault="003A7666" w:rsidP="002345BA">
      <w:pPr>
        <w:jc w:val="both"/>
        <w:rPr>
          <w:rStyle w:val="Hyperlink"/>
        </w:rPr>
      </w:pPr>
      <w:r w:rsidRPr="005C2193">
        <w:t xml:space="preserve">There is various kind of telnet clients to connect a remote device. Like PuTTY, Tera Term, SecureCRT or OSX Terminal and Command Prompt on Windows can use for Telnet connection. Telnet connects you to the device as </w:t>
      </w:r>
      <w:r w:rsidR="0058086D">
        <w:t xml:space="preserve">a </w:t>
      </w:r>
      <w:r w:rsidRPr="005C2193">
        <w:t xml:space="preserve">user and grants you the direct control and with the same right user has for files and applications. </w:t>
      </w:r>
    </w:p>
    <w:p w14:paraId="6A5C6F4F" w14:textId="77777777" w:rsidR="003A7666" w:rsidRPr="005C2193" w:rsidRDefault="003A7666" w:rsidP="002345BA">
      <w:pPr>
        <w:jc w:val="both"/>
      </w:pPr>
      <w:r w:rsidRPr="005C2193">
        <w:t>Telnet is not secure when compared to SSH. Because Telnet doesn’t contain encryption.</w:t>
      </w:r>
    </w:p>
    <w:p w14:paraId="772726C0" w14:textId="77777777" w:rsidR="003A7666" w:rsidRPr="005C2193" w:rsidRDefault="003A7666" w:rsidP="002345BA">
      <w:pPr>
        <w:pStyle w:val="Heading4"/>
        <w:jc w:val="both"/>
        <w:rPr>
          <w:b/>
        </w:rPr>
      </w:pPr>
      <w:bookmarkStart w:id="32" w:name="_Toc38370834"/>
      <w:r w:rsidRPr="005C2193">
        <w:rPr>
          <w:b/>
        </w:rPr>
        <w:t>4.2. Secure Socket Shell (SSH)</w:t>
      </w:r>
      <w:bookmarkEnd w:id="32"/>
    </w:p>
    <w:p w14:paraId="34069A06" w14:textId="64F80E81" w:rsidR="003A7666" w:rsidRDefault="003A7666" w:rsidP="002345BA">
      <w:pPr>
        <w:jc w:val="both"/>
      </w:pPr>
      <w:r w:rsidRPr="005C2193">
        <w:t xml:space="preserve">Secure </w:t>
      </w:r>
      <w:r>
        <w:t xml:space="preserve">Socket </w:t>
      </w:r>
      <w:r w:rsidRPr="005C2193">
        <w:t>Shell is a protocol that gives an encrypted connection between devices. It replaces telnet for management connections. Telnet was an older protocol that use</w:t>
      </w:r>
      <w:r>
        <w:t>s</w:t>
      </w:r>
      <w:r w:rsidRPr="005C2193">
        <w:t xml:space="preserve"> </w:t>
      </w:r>
      <w:r>
        <w:t xml:space="preserve">a </w:t>
      </w:r>
      <w:r w:rsidRPr="005C2193">
        <w:t>plaintext username and password for authentication. Also</w:t>
      </w:r>
      <w:r>
        <w:t>,</w:t>
      </w:r>
      <w:r w:rsidRPr="005C2193">
        <w:t xml:space="preserve"> it used to transmit data insecurely between computers. Therefore SSH is using for remote connections with securely providing encryption transmission between the communicating computers. It assigned to port TCP 22.</w:t>
      </w:r>
      <w:r w:rsidR="00D01103">
        <w:t xml:space="preserve"> Telnet was assigned to TCP 23.</w:t>
      </w:r>
    </w:p>
    <w:p w14:paraId="678ACD6A" w14:textId="77777777" w:rsidR="0058086D" w:rsidRPr="005C2193" w:rsidRDefault="0058086D" w:rsidP="002345BA">
      <w:pPr>
        <w:jc w:val="both"/>
      </w:pPr>
    </w:p>
    <w:p w14:paraId="7C4F9ED5" w14:textId="77777777" w:rsidR="003A7666" w:rsidRPr="005C2193" w:rsidRDefault="003A7666" w:rsidP="002345BA">
      <w:pPr>
        <w:jc w:val="both"/>
      </w:pPr>
      <w:r w:rsidRPr="005C2193">
        <w:lastRenderedPageBreak/>
        <w:t>SSH gives a secure way to access a computer over an unsecured network to the users, especially system administrators. With strong authentication and encrypted communication over the network between two computers. It also provides users to run commands and move files between computers.</w:t>
      </w:r>
    </w:p>
    <w:p w14:paraId="158D5C99" w14:textId="77777777" w:rsidR="003A7666" w:rsidRPr="005C2193" w:rsidRDefault="003A7666" w:rsidP="002345BA">
      <w:pPr>
        <w:pStyle w:val="BodyText"/>
        <w:ind w:firstLine="0"/>
        <w:jc w:val="both"/>
      </w:pPr>
      <w:r w:rsidRPr="005C2193">
        <w:t xml:space="preserve">Capabilities of Secure Shell </w:t>
      </w:r>
    </w:p>
    <w:p w14:paraId="6B261FF0" w14:textId="77777777" w:rsidR="003A7666" w:rsidRPr="005C2193" w:rsidRDefault="003A7666" w:rsidP="002345BA">
      <w:pPr>
        <w:pStyle w:val="NormalWeb"/>
        <w:jc w:val="both"/>
      </w:pPr>
      <w:r w:rsidRPr="005C2193">
        <w:t>Functions that SSH enables:</w:t>
      </w:r>
    </w:p>
    <w:p w14:paraId="30A42988" w14:textId="77777777" w:rsidR="003A7666" w:rsidRPr="005C2193" w:rsidRDefault="003A7666" w:rsidP="002345BA">
      <w:pPr>
        <w:pStyle w:val="BulletedList"/>
        <w:jc w:val="both"/>
      </w:pPr>
      <w:r w:rsidRPr="005C2193">
        <w:t>Secure remote access to SSH-enabled network devices or systems, it’s an automated process for users.</w:t>
      </w:r>
    </w:p>
    <w:p w14:paraId="24DA1D40" w14:textId="77777777" w:rsidR="003A7666" w:rsidRPr="005C2193" w:rsidRDefault="003A7666" w:rsidP="002345BA">
      <w:pPr>
        <w:pStyle w:val="BulletedList"/>
        <w:jc w:val="both"/>
      </w:pPr>
      <w:r w:rsidRPr="005C2193">
        <w:t>File transfer sessions securely and interactively.</w:t>
      </w:r>
    </w:p>
    <w:p w14:paraId="5EA0E7BB" w14:textId="77777777" w:rsidR="003A7666" w:rsidRPr="005C2193" w:rsidRDefault="003A7666" w:rsidP="002345BA">
      <w:pPr>
        <w:pStyle w:val="BulletedList"/>
        <w:jc w:val="both"/>
      </w:pPr>
      <w:r w:rsidRPr="005C2193">
        <w:t>File transfers are secure and automated.</w:t>
      </w:r>
    </w:p>
    <w:p w14:paraId="5DE6D5B6" w14:textId="77777777" w:rsidR="003A7666" w:rsidRPr="005C2193" w:rsidRDefault="003A7666" w:rsidP="002345BA">
      <w:pPr>
        <w:pStyle w:val="BulletedList"/>
        <w:jc w:val="both"/>
      </w:pPr>
      <w:r w:rsidRPr="005C2193">
        <w:t>Issuance commands securely on remote systems or devices.</w:t>
      </w:r>
    </w:p>
    <w:p w14:paraId="7BA18CB7" w14:textId="77777777" w:rsidR="003A7666" w:rsidRPr="005C2193" w:rsidRDefault="003A7666" w:rsidP="002345BA">
      <w:pPr>
        <w:pStyle w:val="BulletedList"/>
        <w:jc w:val="both"/>
      </w:pPr>
      <w:r w:rsidRPr="005C2193">
        <w:t>Manage network infrastructure components securely.</w:t>
      </w:r>
    </w:p>
    <w:p w14:paraId="7FA0545E" w14:textId="77777777" w:rsidR="003A7666" w:rsidRPr="005C2193" w:rsidRDefault="003A7666" w:rsidP="002345BA">
      <w:pPr>
        <w:pStyle w:val="BulletedList"/>
        <w:numPr>
          <w:ilvl w:val="0"/>
          <w:numId w:val="0"/>
        </w:numPr>
        <w:ind w:left="720"/>
        <w:jc w:val="both"/>
      </w:pPr>
    </w:p>
    <w:p w14:paraId="44D19F25" w14:textId="77777777" w:rsidR="003A7666" w:rsidRPr="005C2193" w:rsidRDefault="003A7666" w:rsidP="002345BA">
      <w:pPr>
        <w:jc w:val="both"/>
      </w:pPr>
    </w:p>
    <w:p w14:paraId="38D3382A" w14:textId="77777777" w:rsidR="003A7666" w:rsidRPr="005C2193" w:rsidRDefault="003A7666" w:rsidP="002345BA">
      <w:pPr>
        <w:jc w:val="both"/>
      </w:pPr>
    </w:p>
    <w:p w14:paraId="1A1E886A" w14:textId="77777777" w:rsidR="003A7666" w:rsidRPr="005C2193" w:rsidRDefault="003A7666" w:rsidP="002345BA">
      <w:pPr>
        <w:jc w:val="both"/>
      </w:pPr>
    </w:p>
    <w:p w14:paraId="2064063A" w14:textId="77777777" w:rsidR="003A7666" w:rsidRPr="005C2193" w:rsidRDefault="003A7666" w:rsidP="002345BA">
      <w:pPr>
        <w:jc w:val="both"/>
      </w:pPr>
    </w:p>
    <w:p w14:paraId="384FAFFE" w14:textId="77777777" w:rsidR="003A7666" w:rsidRDefault="003A7666" w:rsidP="002345BA">
      <w:pPr>
        <w:jc w:val="both"/>
      </w:pPr>
    </w:p>
    <w:p w14:paraId="4FADD38F" w14:textId="77777777" w:rsidR="00925EC4" w:rsidRDefault="00925EC4" w:rsidP="002345BA">
      <w:pPr>
        <w:jc w:val="both"/>
      </w:pPr>
    </w:p>
    <w:p w14:paraId="6B9AB26B" w14:textId="77777777" w:rsidR="00925EC4" w:rsidRDefault="00925EC4" w:rsidP="002345BA">
      <w:pPr>
        <w:jc w:val="both"/>
      </w:pPr>
    </w:p>
    <w:p w14:paraId="28BB952E" w14:textId="77777777" w:rsidR="00925EC4" w:rsidRPr="005C2193" w:rsidRDefault="00925EC4" w:rsidP="002345BA">
      <w:pPr>
        <w:jc w:val="both"/>
      </w:pPr>
    </w:p>
    <w:p w14:paraId="641F83B4" w14:textId="77777777" w:rsidR="003A7666" w:rsidRPr="005C2193" w:rsidRDefault="003A7666" w:rsidP="002345BA">
      <w:pPr>
        <w:pStyle w:val="Heading2"/>
        <w:jc w:val="both"/>
        <w:rPr>
          <w:b/>
        </w:rPr>
      </w:pPr>
      <w:bookmarkStart w:id="33" w:name="_Toc38370835"/>
      <w:r w:rsidRPr="005C2193">
        <w:rPr>
          <w:b/>
        </w:rPr>
        <w:t>5. SANDBOX</w:t>
      </w:r>
      <w:bookmarkEnd w:id="33"/>
    </w:p>
    <w:p w14:paraId="280C87D4" w14:textId="77777777" w:rsidR="003A7666" w:rsidRPr="005C2193" w:rsidRDefault="003A7666" w:rsidP="002345BA">
      <w:pPr>
        <w:pStyle w:val="BodyText"/>
        <w:ind w:firstLine="0"/>
        <w:jc w:val="both"/>
      </w:pPr>
      <w:r w:rsidRPr="005C2193">
        <w:t xml:space="preserve">Sandbox is a software testing environment to enable an isolated </w:t>
      </w:r>
      <w:r>
        <w:t>running</w:t>
      </w:r>
      <w:r w:rsidRPr="005C2193">
        <w:t xml:space="preserve"> for software or programs to separate assessment, monitoring or testing.</w:t>
      </w:r>
    </w:p>
    <w:p w14:paraId="03C39807" w14:textId="77777777" w:rsidR="003A7666" w:rsidRPr="005C2193" w:rsidRDefault="003A7666" w:rsidP="002345BA">
      <w:pPr>
        <w:pStyle w:val="Heading4"/>
        <w:jc w:val="both"/>
        <w:rPr>
          <w:b/>
        </w:rPr>
      </w:pPr>
      <w:bookmarkStart w:id="34" w:name="_Toc38370836"/>
      <w:r w:rsidRPr="005C2193">
        <w:rPr>
          <w:b/>
        </w:rPr>
        <w:t>5.1. Cuckoo Sandbox</w:t>
      </w:r>
      <w:bookmarkEnd w:id="34"/>
    </w:p>
    <w:p w14:paraId="01ABE704" w14:textId="35CA3971" w:rsidR="003A7666" w:rsidRPr="005C2193" w:rsidRDefault="003A7666" w:rsidP="002345BA">
      <w:pPr>
        <w:pStyle w:val="BodyText"/>
        <w:ind w:firstLine="0"/>
        <w:jc w:val="both"/>
        <w:rPr>
          <w:shd w:val="clear" w:color="auto" w:fill="auto"/>
        </w:rPr>
      </w:pPr>
      <w:r w:rsidRPr="005C2193">
        <w:rPr>
          <w:shd w:val="clear" w:color="auto" w:fill="auto"/>
        </w:rPr>
        <w:t xml:space="preserve">Cuckoo Sandbox is a free automated </w:t>
      </w:r>
      <w:r>
        <w:rPr>
          <w:shd w:val="clear" w:color="auto" w:fill="auto"/>
        </w:rPr>
        <w:t>malicious software</w:t>
      </w:r>
      <w:r w:rsidRPr="005C2193">
        <w:rPr>
          <w:shd w:val="clear" w:color="auto" w:fill="auto"/>
        </w:rPr>
        <w:t xml:space="preserve"> analysis system. It enables us to put any questionable file at it and in a few seconds, it gives us detailed results outlining what we run inside an isolated environment. Its open-source software for automation any task to analyze any </w:t>
      </w:r>
      <w:r>
        <w:rPr>
          <w:shd w:val="clear" w:color="auto" w:fill="auto"/>
        </w:rPr>
        <w:t>malware</w:t>
      </w:r>
      <w:r w:rsidRPr="005C2193">
        <w:rPr>
          <w:shd w:val="clear" w:color="auto" w:fill="auto"/>
        </w:rPr>
        <w:t xml:space="preserve"> under </w:t>
      </w:r>
      <w:r>
        <w:rPr>
          <w:shd w:val="clear" w:color="auto" w:fill="auto"/>
        </w:rPr>
        <w:t>all popular operating systems</w:t>
      </w:r>
      <w:r w:rsidRPr="005C2193">
        <w:rPr>
          <w:shd w:val="clear" w:color="auto" w:fill="auto"/>
        </w:rPr>
        <w:t>.</w:t>
      </w:r>
    </w:p>
    <w:p w14:paraId="3ACA26D9" w14:textId="77777777" w:rsidR="003A7666" w:rsidRPr="005C2193" w:rsidRDefault="003A7666" w:rsidP="002345BA">
      <w:pPr>
        <w:pStyle w:val="BodyText"/>
        <w:ind w:firstLine="0"/>
        <w:jc w:val="both"/>
        <w:rPr>
          <w:shd w:val="clear" w:color="auto" w:fill="auto"/>
        </w:rPr>
      </w:pPr>
    </w:p>
    <w:p w14:paraId="7841149E" w14:textId="77777777" w:rsidR="003A7666" w:rsidRPr="005C2193" w:rsidRDefault="003A7666" w:rsidP="002345BA">
      <w:pPr>
        <w:pStyle w:val="BodyText"/>
        <w:ind w:firstLine="0"/>
        <w:jc w:val="both"/>
      </w:pPr>
      <w:r w:rsidRPr="005C2193">
        <w:t>Features</w:t>
      </w:r>
    </w:p>
    <w:p w14:paraId="73C0F4AC" w14:textId="77777777" w:rsidR="003A7666" w:rsidRPr="005C2193" w:rsidRDefault="003A7666" w:rsidP="002345BA">
      <w:pPr>
        <w:pStyle w:val="BodyText"/>
        <w:ind w:firstLine="0"/>
        <w:jc w:val="both"/>
      </w:pPr>
      <w:r w:rsidRPr="005C2193">
        <w:t xml:space="preserve">Cuckoo Sandbox is a modular, advanced and open-source </w:t>
      </w:r>
      <w:r>
        <w:rPr>
          <w:shd w:val="clear" w:color="auto" w:fill="auto"/>
        </w:rPr>
        <w:t>malicious software</w:t>
      </w:r>
      <w:r w:rsidRPr="005C2193">
        <w:rPr>
          <w:shd w:val="clear" w:color="auto" w:fill="auto"/>
        </w:rPr>
        <w:t xml:space="preserve"> </w:t>
      </w:r>
      <w:r w:rsidRPr="005C2193">
        <w:t>analysis system with a lot of</w:t>
      </w:r>
      <w:r>
        <w:t xml:space="preserve"> applications. Its features are</w:t>
      </w:r>
      <w:r w:rsidRPr="005C2193">
        <w:t>:</w:t>
      </w:r>
    </w:p>
    <w:p w14:paraId="4C774D50" w14:textId="77777777" w:rsidR="003A7666" w:rsidRPr="005C2193" w:rsidRDefault="003A7666" w:rsidP="002345BA">
      <w:pPr>
        <w:pStyle w:val="BulletedList"/>
        <w:jc w:val="both"/>
      </w:pPr>
      <w:r w:rsidRPr="005C2193">
        <w:t xml:space="preserve">Analyze many different malicious files (executables, emails, office documents, pdf files, etc.) </w:t>
      </w:r>
      <w:r>
        <w:t>also</w:t>
      </w:r>
      <w:r w:rsidRPr="005C2193">
        <w:t xml:space="preserve"> malicious websites under virtualized environments. </w:t>
      </w:r>
    </w:p>
    <w:p w14:paraId="17DDE662" w14:textId="77777777" w:rsidR="003A7666" w:rsidRPr="005C2193" w:rsidRDefault="003A7666" w:rsidP="002345BA">
      <w:pPr>
        <w:pStyle w:val="BulletedList"/>
        <w:jc w:val="both"/>
      </w:pPr>
      <w:r w:rsidRPr="005C2193">
        <w:t xml:space="preserve">The behavior of the file and trace API calls and extract this into comprehensible signatures and high-level information. </w:t>
      </w:r>
    </w:p>
    <w:p w14:paraId="36DBFBCB" w14:textId="77777777" w:rsidR="003A7666" w:rsidRPr="005C2193" w:rsidRDefault="003A7666" w:rsidP="002345BA">
      <w:pPr>
        <w:pStyle w:val="BulletedList"/>
        <w:jc w:val="both"/>
      </w:pPr>
      <w:r w:rsidRPr="005C2193">
        <w:t>Performs advanced memory analysis of the infected virtualized system.</w:t>
      </w:r>
    </w:p>
    <w:p w14:paraId="30576B72" w14:textId="77777777" w:rsidR="003A7666" w:rsidRPr="005C2193" w:rsidRDefault="003A7666" w:rsidP="002345BA">
      <w:pPr>
        <w:pStyle w:val="BulletedList"/>
        <w:jc w:val="both"/>
      </w:pPr>
      <w:r w:rsidRPr="005C2193">
        <w:lastRenderedPageBreak/>
        <w:t xml:space="preserve">Dump and analyze network traffic, also encrypted with SSL/TLS. With native network routing support to drop all traffic or route it through a VPN or a network interface. </w:t>
      </w:r>
    </w:p>
    <w:p w14:paraId="3F56C52D" w14:textId="77777777" w:rsidR="00925EC4" w:rsidRPr="005C2193" w:rsidRDefault="00925EC4" w:rsidP="002345BA">
      <w:pPr>
        <w:pStyle w:val="BulletedList"/>
        <w:numPr>
          <w:ilvl w:val="0"/>
          <w:numId w:val="0"/>
        </w:numPr>
        <w:ind w:left="360"/>
        <w:jc w:val="both"/>
      </w:pPr>
    </w:p>
    <w:p w14:paraId="1ACDDA18" w14:textId="77777777" w:rsidR="003A7666" w:rsidRDefault="003A7666" w:rsidP="002345BA">
      <w:pPr>
        <w:pStyle w:val="BulletedList"/>
        <w:numPr>
          <w:ilvl w:val="0"/>
          <w:numId w:val="0"/>
        </w:numPr>
        <w:ind w:left="720"/>
        <w:jc w:val="both"/>
      </w:pPr>
    </w:p>
    <w:p w14:paraId="52F74010" w14:textId="77777777" w:rsidR="0058086D" w:rsidRDefault="0058086D" w:rsidP="002345BA">
      <w:pPr>
        <w:pStyle w:val="BulletedList"/>
        <w:numPr>
          <w:ilvl w:val="0"/>
          <w:numId w:val="0"/>
        </w:numPr>
        <w:ind w:left="720"/>
        <w:jc w:val="both"/>
      </w:pPr>
    </w:p>
    <w:p w14:paraId="72617682" w14:textId="77777777" w:rsidR="0058086D" w:rsidRDefault="0058086D" w:rsidP="002345BA">
      <w:pPr>
        <w:pStyle w:val="BulletedList"/>
        <w:numPr>
          <w:ilvl w:val="0"/>
          <w:numId w:val="0"/>
        </w:numPr>
        <w:ind w:left="720"/>
        <w:jc w:val="both"/>
      </w:pPr>
    </w:p>
    <w:p w14:paraId="200C4B1F" w14:textId="77777777" w:rsidR="0058086D" w:rsidRDefault="0058086D" w:rsidP="002345BA">
      <w:pPr>
        <w:pStyle w:val="BulletedList"/>
        <w:numPr>
          <w:ilvl w:val="0"/>
          <w:numId w:val="0"/>
        </w:numPr>
        <w:ind w:left="720"/>
        <w:jc w:val="both"/>
      </w:pPr>
    </w:p>
    <w:p w14:paraId="12AA9B56" w14:textId="77777777" w:rsidR="0058086D" w:rsidRDefault="0058086D" w:rsidP="002345BA">
      <w:pPr>
        <w:pStyle w:val="BulletedList"/>
        <w:numPr>
          <w:ilvl w:val="0"/>
          <w:numId w:val="0"/>
        </w:numPr>
        <w:ind w:left="720"/>
        <w:jc w:val="both"/>
      </w:pPr>
    </w:p>
    <w:p w14:paraId="0523E407" w14:textId="77777777" w:rsidR="0058086D" w:rsidRDefault="0058086D" w:rsidP="002345BA">
      <w:pPr>
        <w:pStyle w:val="BulletedList"/>
        <w:numPr>
          <w:ilvl w:val="0"/>
          <w:numId w:val="0"/>
        </w:numPr>
        <w:ind w:left="720"/>
        <w:jc w:val="both"/>
      </w:pPr>
    </w:p>
    <w:p w14:paraId="4CEF9CB6" w14:textId="77777777" w:rsidR="0058086D" w:rsidRDefault="0058086D" w:rsidP="002345BA">
      <w:pPr>
        <w:pStyle w:val="BulletedList"/>
        <w:numPr>
          <w:ilvl w:val="0"/>
          <w:numId w:val="0"/>
        </w:numPr>
        <w:ind w:left="720"/>
        <w:jc w:val="both"/>
      </w:pPr>
    </w:p>
    <w:p w14:paraId="1F5BC67D" w14:textId="77777777" w:rsidR="0058086D" w:rsidRDefault="0058086D" w:rsidP="002345BA">
      <w:pPr>
        <w:pStyle w:val="BulletedList"/>
        <w:numPr>
          <w:ilvl w:val="0"/>
          <w:numId w:val="0"/>
        </w:numPr>
        <w:ind w:left="720"/>
        <w:jc w:val="both"/>
      </w:pPr>
    </w:p>
    <w:p w14:paraId="1EDA711E" w14:textId="77777777" w:rsidR="0058086D" w:rsidRDefault="0058086D" w:rsidP="002345BA">
      <w:pPr>
        <w:pStyle w:val="BulletedList"/>
        <w:numPr>
          <w:ilvl w:val="0"/>
          <w:numId w:val="0"/>
        </w:numPr>
        <w:ind w:left="720"/>
        <w:jc w:val="both"/>
      </w:pPr>
    </w:p>
    <w:p w14:paraId="3D325F38" w14:textId="77777777" w:rsidR="0058086D" w:rsidRDefault="0058086D" w:rsidP="002345BA">
      <w:pPr>
        <w:pStyle w:val="BulletedList"/>
        <w:numPr>
          <w:ilvl w:val="0"/>
          <w:numId w:val="0"/>
        </w:numPr>
        <w:ind w:left="720"/>
        <w:jc w:val="both"/>
      </w:pPr>
    </w:p>
    <w:p w14:paraId="7F7C9EA6" w14:textId="77777777" w:rsidR="0058086D" w:rsidRDefault="0058086D" w:rsidP="002345BA">
      <w:pPr>
        <w:pStyle w:val="BulletedList"/>
        <w:numPr>
          <w:ilvl w:val="0"/>
          <w:numId w:val="0"/>
        </w:numPr>
        <w:ind w:left="720"/>
        <w:jc w:val="both"/>
      </w:pPr>
    </w:p>
    <w:p w14:paraId="6ADF37E5" w14:textId="77777777" w:rsidR="0058086D" w:rsidRDefault="0058086D" w:rsidP="002345BA">
      <w:pPr>
        <w:pStyle w:val="BulletedList"/>
        <w:numPr>
          <w:ilvl w:val="0"/>
          <w:numId w:val="0"/>
        </w:numPr>
        <w:ind w:left="720"/>
        <w:jc w:val="both"/>
      </w:pPr>
    </w:p>
    <w:p w14:paraId="0DA6F479" w14:textId="77777777" w:rsidR="0058086D" w:rsidRDefault="0058086D" w:rsidP="002345BA">
      <w:pPr>
        <w:pStyle w:val="BulletedList"/>
        <w:numPr>
          <w:ilvl w:val="0"/>
          <w:numId w:val="0"/>
        </w:numPr>
        <w:ind w:left="720"/>
        <w:jc w:val="both"/>
      </w:pPr>
    </w:p>
    <w:p w14:paraId="04470432" w14:textId="77777777" w:rsidR="0058086D" w:rsidRDefault="0058086D" w:rsidP="002345BA">
      <w:pPr>
        <w:pStyle w:val="BulletedList"/>
        <w:numPr>
          <w:ilvl w:val="0"/>
          <w:numId w:val="0"/>
        </w:numPr>
        <w:ind w:left="720"/>
        <w:jc w:val="both"/>
      </w:pPr>
    </w:p>
    <w:p w14:paraId="33789EF9" w14:textId="77777777" w:rsidR="0058086D" w:rsidRDefault="0058086D" w:rsidP="002345BA">
      <w:pPr>
        <w:pStyle w:val="BulletedList"/>
        <w:numPr>
          <w:ilvl w:val="0"/>
          <w:numId w:val="0"/>
        </w:numPr>
        <w:ind w:left="720"/>
        <w:jc w:val="both"/>
      </w:pPr>
    </w:p>
    <w:p w14:paraId="2994B5C2" w14:textId="77777777" w:rsidR="0058086D" w:rsidRDefault="0058086D" w:rsidP="002345BA">
      <w:pPr>
        <w:pStyle w:val="BulletedList"/>
        <w:numPr>
          <w:ilvl w:val="0"/>
          <w:numId w:val="0"/>
        </w:numPr>
        <w:ind w:left="720"/>
        <w:jc w:val="both"/>
      </w:pPr>
    </w:p>
    <w:p w14:paraId="490DA5BF" w14:textId="77777777" w:rsidR="0058086D" w:rsidRDefault="0058086D" w:rsidP="002345BA">
      <w:pPr>
        <w:pStyle w:val="BulletedList"/>
        <w:numPr>
          <w:ilvl w:val="0"/>
          <w:numId w:val="0"/>
        </w:numPr>
        <w:ind w:left="720"/>
        <w:jc w:val="both"/>
      </w:pPr>
    </w:p>
    <w:p w14:paraId="2B9C7B29" w14:textId="77777777" w:rsidR="0058086D" w:rsidRPr="005C2193" w:rsidRDefault="0058086D" w:rsidP="002345BA">
      <w:pPr>
        <w:pStyle w:val="BulletedList"/>
        <w:numPr>
          <w:ilvl w:val="0"/>
          <w:numId w:val="0"/>
        </w:numPr>
        <w:ind w:left="720"/>
        <w:jc w:val="both"/>
      </w:pPr>
    </w:p>
    <w:p w14:paraId="663498CB" w14:textId="77777777" w:rsidR="003A7666" w:rsidRPr="005C2193" w:rsidRDefault="003A7666" w:rsidP="002345BA">
      <w:pPr>
        <w:pStyle w:val="Heading2"/>
        <w:tabs>
          <w:tab w:val="left" w:pos="990"/>
        </w:tabs>
        <w:jc w:val="both"/>
      </w:pPr>
      <w:bookmarkStart w:id="35" w:name="_Toc38370837"/>
      <w:r w:rsidRPr="005C2193">
        <w:rPr>
          <w:b/>
        </w:rPr>
        <w:lastRenderedPageBreak/>
        <w:t>RESULTS</w:t>
      </w:r>
      <w:bookmarkEnd w:id="35"/>
    </w:p>
    <w:p w14:paraId="0AD687EE" w14:textId="77777777" w:rsidR="003A7666" w:rsidRPr="005C2193" w:rsidRDefault="003A7666" w:rsidP="002345BA">
      <w:pPr>
        <w:jc w:val="both"/>
        <w:rPr>
          <w:b/>
        </w:rPr>
      </w:pPr>
    </w:p>
    <w:p w14:paraId="2705C65B" w14:textId="2D2DA784" w:rsidR="00C90F41" w:rsidRPr="006668BD" w:rsidRDefault="003A7666" w:rsidP="00D01103">
      <w:pPr>
        <w:jc w:val="both"/>
        <w:sectPr w:rsidR="00C90F41" w:rsidRPr="006668BD" w:rsidSect="00904210">
          <w:headerReference w:type="default" r:id="rId9"/>
          <w:footerReference w:type="default" r:id="rId10"/>
          <w:headerReference w:type="first" r:id="rId11"/>
          <w:footerReference w:type="first" r:id="rId12"/>
          <w:pgSz w:w="12240" w:h="15840"/>
          <w:pgMar w:top="1440" w:right="1440" w:bottom="1440" w:left="2160" w:header="720" w:footer="720" w:gutter="0"/>
          <w:cols w:space="720"/>
          <w:docGrid w:linePitch="360"/>
        </w:sectPr>
      </w:pPr>
      <w:r w:rsidRPr="005C2193">
        <w:t xml:space="preserve">Our research shows the theoretical fundamentals of honeypots and also makes us know how to test the honeypot systems in a local environment, learn to install and use it. With a similar cloud environment with the same operating system, it won't </w:t>
      </w:r>
      <w:r w:rsidR="0058086D">
        <w:t xml:space="preserve">be </w:t>
      </w:r>
      <w:r w:rsidRPr="005C2193">
        <w:t>going to be a problem to use. Also, it shows the basics of cloud services, network threats, honeypot systems as potential solutions and types of it, and with which tools to install locally.</w:t>
      </w:r>
      <w:r w:rsidRPr="003F10F2">
        <w:t xml:space="preserve"> </w:t>
      </w:r>
    </w:p>
    <w:p w14:paraId="63166313" w14:textId="77777777" w:rsidR="001C0067" w:rsidRPr="00D01103" w:rsidRDefault="001C0067" w:rsidP="00D01103">
      <w:pPr>
        <w:spacing w:after="240" w:line="240" w:lineRule="auto"/>
        <w:jc w:val="both"/>
        <w:rPr>
          <w:rStyle w:val="Hyperlink"/>
          <w:bCs/>
          <w:color w:val="auto"/>
          <w:sz w:val="22"/>
          <w:szCs w:val="22"/>
          <w:u w:val="none"/>
        </w:rPr>
      </w:pPr>
    </w:p>
    <w:p w14:paraId="49166A0D" w14:textId="77777777" w:rsidR="00F27D1F" w:rsidRDefault="00F27D1F" w:rsidP="002345BA">
      <w:pPr>
        <w:pStyle w:val="BibliographyEntry"/>
        <w:jc w:val="both"/>
        <w:rPr>
          <w:color w:val="000000" w:themeColor="text1"/>
        </w:rPr>
      </w:pPr>
    </w:p>
    <w:p w14:paraId="7BEF438B" w14:textId="77777777" w:rsidR="00F27D1F" w:rsidRDefault="00F27D1F" w:rsidP="002345BA">
      <w:pPr>
        <w:pStyle w:val="BibliographyEntry"/>
        <w:jc w:val="both"/>
        <w:rPr>
          <w:color w:val="000000" w:themeColor="text1"/>
        </w:rPr>
      </w:pPr>
    </w:p>
    <w:p w14:paraId="24FF2EFF" w14:textId="77777777" w:rsidR="00F27D1F" w:rsidRDefault="00F27D1F" w:rsidP="002345BA">
      <w:pPr>
        <w:pStyle w:val="BibliographyEntry"/>
        <w:jc w:val="both"/>
        <w:rPr>
          <w:color w:val="000000" w:themeColor="text1"/>
        </w:rPr>
      </w:pPr>
    </w:p>
    <w:p w14:paraId="6CBABE15" w14:textId="77777777" w:rsidR="00F27D1F" w:rsidRDefault="00F27D1F" w:rsidP="002345BA">
      <w:pPr>
        <w:pStyle w:val="BibliographyEntry"/>
        <w:jc w:val="both"/>
        <w:rPr>
          <w:color w:val="000000" w:themeColor="text1"/>
        </w:rPr>
      </w:pPr>
    </w:p>
    <w:p w14:paraId="531B167A" w14:textId="77777777" w:rsidR="00F27D1F" w:rsidRDefault="00F27D1F" w:rsidP="002345BA">
      <w:pPr>
        <w:pStyle w:val="BibliographyEntry"/>
        <w:jc w:val="both"/>
        <w:rPr>
          <w:color w:val="000000" w:themeColor="text1"/>
        </w:rPr>
      </w:pPr>
    </w:p>
    <w:p w14:paraId="513A210F" w14:textId="77777777" w:rsidR="00F27D1F" w:rsidRDefault="00F27D1F" w:rsidP="002345BA">
      <w:pPr>
        <w:pStyle w:val="BibliographyEntry"/>
        <w:jc w:val="both"/>
        <w:rPr>
          <w:color w:val="000000" w:themeColor="text1"/>
        </w:rPr>
      </w:pPr>
    </w:p>
    <w:p w14:paraId="3E131504" w14:textId="77777777" w:rsidR="00F27D1F" w:rsidRDefault="00F27D1F" w:rsidP="002345BA">
      <w:pPr>
        <w:pStyle w:val="BibliographyEntry"/>
        <w:jc w:val="both"/>
        <w:rPr>
          <w:color w:val="000000" w:themeColor="text1"/>
        </w:rPr>
      </w:pPr>
    </w:p>
    <w:p w14:paraId="7D1A08C0" w14:textId="77777777" w:rsidR="00F27D1F" w:rsidRDefault="00F27D1F" w:rsidP="002345BA">
      <w:pPr>
        <w:pStyle w:val="BibliographyEntry"/>
        <w:jc w:val="both"/>
        <w:rPr>
          <w:color w:val="000000" w:themeColor="text1"/>
        </w:rPr>
      </w:pPr>
    </w:p>
    <w:p w14:paraId="2F3E3510" w14:textId="6A546ED3" w:rsidR="001A25A0" w:rsidRPr="002478DC" w:rsidRDefault="003051C5" w:rsidP="002345BA">
      <w:pPr>
        <w:pStyle w:val="Heading2"/>
        <w:tabs>
          <w:tab w:val="left" w:pos="990"/>
        </w:tabs>
        <w:jc w:val="both"/>
      </w:pPr>
      <w:bookmarkStart w:id="36" w:name="_Toc38370838"/>
      <w:r>
        <w:rPr>
          <w:b/>
          <w:lang w:val="tr-TR"/>
        </w:rPr>
        <w:t>BIOGRAPHY</w:t>
      </w:r>
      <w:bookmarkEnd w:id="36"/>
    </w:p>
    <w:p w14:paraId="7E84CD01" w14:textId="69E35EF1" w:rsidR="008017FA" w:rsidRDefault="008017FA" w:rsidP="002345BA">
      <w:pPr>
        <w:tabs>
          <w:tab w:val="left" w:pos="709"/>
        </w:tabs>
        <w:spacing w:line="240" w:lineRule="auto"/>
        <w:jc w:val="both"/>
        <w:rPr>
          <w:b/>
          <w:lang w:val="tr-TR"/>
        </w:rPr>
      </w:pPr>
    </w:p>
    <w:p w14:paraId="6E390EA8" w14:textId="1A07E614" w:rsidR="003051C5" w:rsidRPr="003051C5" w:rsidRDefault="003051C5" w:rsidP="002345BA">
      <w:pPr>
        <w:tabs>
          <w:tab w:val="left" w:pos="709"/>
        </w:tabs>
        <w:spacing w:line="240" w:lineRule="auto"/>
        <w:jc w:val="both"/>
        <w:rPr>
          <w:lang w:val="tr-TR"/>
        </w:rPr>
      </w:pPr>
      <w:r w:rsidRPr="003051C5">
        <w:rPr>
          <w:lang w:val="tr-TR"/>
        </w:rPr>
        <w:t xml:space="preserve">After he met the computers in 1999, he found the toy that he was curious to learn. In the 2010s, he decided to start software development. When he realized the importance of entrepreneurial thought to build, he joined one of the most innovative teams in the country. </w:t>
      </w:r>
    </w:p>
    <w:p w14:paraId="1DF43B38" w14:textId="77777777" w:rsidR="003051C5" w:rsidRPr="003051C5" w:rsidRDefault="003051C5" w:rsidP="002345BA">
      <w:pPr>
        <w:tabs>
          <w:tab w:val="left" w:pos="709"/>
        </w:tabs>
        <w:spacing w:line="240" w:lineRule="auto"/>
        <w:jc w:val="both"/>
        <w:rPr>
          <w:lang w:val="tr-TR"/>
        </w:rPr>
      </w:pPr>
      <w:r w:rsidRPr="003051C5">
        <w:rPr>
          <w:lang w:val="tr-TR"/>
        </w:rPr>
        <w:t xml:space="preserve">He has experience as a Data Engineer at Factories and he is always a student at the university, which has one of the most challenging faculty of engineering. </w:t>
      </w:r>
    </w:p>
    <w:p w14:paraId="3D90944F" w14:textId="77777777" w:rsidR="003051C5" w:rsidRPr="003051C5" w:rsidRDefault="003051C5" w:rsidP="002345BA">
      <w:pPr>
        <w:tabs>
          <w:tab w:val="left" w:pos="709"/>
        </w:tabs>
        <w:spacing w:line="240" w:lineRule="auto"/>
        <w:jc w:val="both"/>
        <w:rPr>
          <w:lang w:val="tr-TR"/>
        </w:rPr>
      </w:pPr>
      <w:r w:rsidRPr="003051C5">
        <w:rPr>
          <w:lang w:val="tr-TR"/>
        </w:rPr>
        <w:t xml:space="preserve">Also, he uses open source technologies. So as a part of the open-source he decided to use the Linux environment. </w:t>
      </w:r>
    </w:p>
    <w:p w14:paraId="3EB2B852" w14:textId="6B538E33" w:rsidR="003051C5" w:rsidRPr="003051C5" w:rsidRDefault="003051C5" w:rsidP="002345BA">
      <w:pPr>
        <w:tabs>
          <w:tab w:val="left" w:pos="709"/>
        </w:tabs>
        <w:spacing w:line="240" w:lineRule="auto"/>
        <w:jc w:val="both"/>
      </w:pPr>
      <w:r w:rsidRPr="003051C5">
        <w:rPr>
          <w:lang w:val="tr-TR"/>
        </w:rPr>
        <w:t>Currently at the Kocaeli University Computer Engineering Faculty</w:t>
      </w:r>
      <w:r>
        <w:t>.</w:t>
      </w:r>
    </w:p>
    <w:sectPr w:rsidR="003051C5" w:rsidRPr="003051C5" w:rsidSect="00C8630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11B98" w14:textId="77777777" w:rsidR="00883F83" w:rsidRDefault="00883F83" w:rsidP="005964A7">
      <w:pPr>
        <w:spacing w:after="0" w:line="240" w:lineRule="auto"/>
      </w:pPr>
      <w:r>
        <w:separator/>
      </w:r>
    </w:p>
  </w:endnote>
  <w:endnote w:type="continuationSeparator" w:id="0">
    <w:p w14:paraId="2A0EE555" w14:textId="77777777" w:rsidR="00883F83" w:rsidRDefault="00883F83"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17605"/>
      <w:docPartObj>
        <w:docPartGallery w:val="Page Numbers (Bottom of Page)"/>
        <w:docPartUnique/>
      </w:docPartObj>
    </w:sdtPr>
    <w:sdtEndPr>
      <w:rPr>
        <w:noProof/>
      </w:rPr>
    </w:sdtEndPr>
    <w:sdtContent>
      <w:p w14:paraId="66A0FF68" w14:textId="77777777" w:rsidR="001B111C" w:rsidRDefault="001B111C">
        <w:pPr>
          <w:pStyle w:val="Footer"/>
        </w:pPr>
        <w:r>
          <w:fldChar w:fldCharType="begin"/>
        </w:r>
        <w:r>
          <w:instrText xml:space="preserve"> PAGE   \* MERGEFORMAT </w:instrText>
        </w:r>
        <w:r>
          <w:fldChar w:fldCharType="separate"/>
        </w:r>
        <w:r w:rsidR="00995D07">
          <w:rPr>
            <w:noProof/>
          </w:rPr>
          <w:t>21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D3F4" w14:textId="77777777" w:rsidR="001B111C" w:rsidRDefault="001B11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68F44" w14:textId="77777777" w:rsidR="00883F83" w:rsidRDefault="00883F83" w:rsidP="005964A7">
      <w:pPr>
        <w:spacing w:after="0" w:line="240" w:lineRule="auto"/>
      </w:pPr>
      <w:r>
        <w:separator/>
      </w:r>
    </w:p>
  </w:footnote>
  <w:footnote w:type="continuationSeparator" w:id="0">
    <w:p w14:paraId="1E35023D" w14:textId="77777777" w:rsidR="00883F83" w:rsidRDefault="00883F83" w:rsidP="00596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3FA8F" w14:textId="77777777" w:rsidR="003A7666" w:rsidRPr="00E1349A" w:rsidRDefault="003A7666" w:rsidP="00E134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70043" w14:textId="77777777" w:rsidR="001B111C" w:rsidRDefault="001B111C" w:rsidP="004F1D59">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C2D5D" w14:textId="77777777" w:rsidR="001B111C" w:rsidRDefault="001B111C" w:rsidP="00D4515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9940A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4518D7"/>
    <w:multiLevelType w:val="hybridMultilevel"/>
    <w:tmpl w:val="1046CD9E"/>
    <w:lvl w:ilvl="0" w:tplc="DDDA8C0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4B1342"/>
    <w:multiLevelType w:val="hybridMultilevel"/>
    <w:tmpl w:val="1046CD9E"/>
    <w:lvl w:ilvl="0" w:tplc="DDDA8C0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720"/>
  <w:drawingGridVerticalSpacing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xNjAzMjQyM7M0NzdQ0lEKTi0uzszPAykwMq8FAGpZPJUtAAAA"/>
  </w:docVars>
  <w:rsids>
    <w:rsidRoot w:val="00E7499D"/>
    <w:rsid w:val="00002C3B"/>
    <w:rsid w:val="00007499"/>
    <w:rsid w:val="00012DBF"/>
    <w:rsid w:val="00013B3A"/>
    <w:rsid w:val="00014455"/>
    <w:rsid w:val="00017344"/>
    <w:rsid w:val="00020929"/>
    <w:rsid w:val="00030716"/>
    <w:rsid w:val="00037A76"/>
    <w:rsid w:val="00043E80"/>
    <w:rsid w:val="00046A8A"/>
    <w:rsid w:val="000509C7"/>
    <w:rsid w:val="00054DF7"/>
    <w:rsid w:val="00061DD8"/>
    <w:rsid w:val="000623D6"/>
    <w:rsid w:val="000725E4"/>
    <w:rsid w:val="00076E23"/>
    <w:rsid w:val="00083B53"/>
    <w:rsid w:val="00086E7A"/>
    <w:rsid w:val="00091189"/>
    <w:rsid w:val="00094EE1"/>
    <w:rsid w:val="000A5D95"/>
    <w:rsid w:val="000A6B5A"/>
    <w:rsid w:val="000A71BF"/>
    <w:rsid w:val="000B2B57"/>
    <w:rsid w:val="000B346B"/>
    <w:rsid w:val="000B450A"/>
    <w:rsid w:val="000B4566"/>
    <w:rsid w:val="000B4983"/>
    <w:rsid w:val="000C043F"/>
    <w:rsid w:val="000C0E18"/>
    <w:rsid w:val="000C5C7C"/>
    <w:rsid w:val="000D04AA"/>
    <w:rsid w:val="000D068D"/>
    <w:rsid w:val="000D36D3"/>
    <w:rsid w:val="000D4483"/>
    <w:rsid w:val="000D6694"/>
    <w:rsid w:val="000D7AD6"/>
    <w:rsid w:val="000E0778"/>
    <w:rsid w:val="000E1411"/>
    <w:rsid w:val="000E1D78"/>
    <w:rsid w:val="000E2894"/>
    <w:rsid w:val="000E35E1"/>
    <w:rsid w:val="000E3C6F"/>
    <w:rsid w:val="000F14FD"/>
    <w:rsid w:val="000F5E26"/>
    <w:rsid w:val="001016C2"/>
    <w:rsid w:val="00101C57"/>
    <w:rsid w:val="001024DB"/>
    <w:rsid w:val="00102FC5"/>
    <w:rsid w:val="001051BE"/>
    <w:rsid w:val="00113042"/>
    <w:rsid w:val="001151B2"/>
    <w:rsid w:val="00120E6E"/>
    <w:rsid w:val="00121162"/>
    <w:rsid w:val="00123502"/>
    <w:rsid w:val="00130DEA"/>
    <w:rsid w:val="001322D2"/>
    <w:rsid w:val="001374CD"/>
    <w:rsid w:val="00137A19"/>
    <w:rsid w:val="001430DF"/>
    <w:rsid w:val="001434BA"/>
    <w:rsid w:val="0014662F"/>
    <w:rsid w:val="00151511"/>
    <w:rsid w:val="001525A8"/>
    <w:rsid w:val="001556BE"/>
    <w:rsid w:val="00160E66"/>
    <w:rsid w:val="00161817"/>
    <w:rsid w:val="00165445"/>
    <w:rsid w:val="0016549D"/>
    <w:rsid w:val="00174208"/>
    <w:rsid w:val="00176E04"/>
    <w:rsid w:val="001776AC"/>
    <w:rsid w:val="00177DEF"/>
    <w:rsid w:val="001852C9"/>
    <w:rsid w:val="001866BF"/>
    <w:rsid w:val="00186B43"/>
    <w:rsid w:val="00196868"/>
    <w:rsid w:val="00196B5B"/>
    <w:rsid w:val="001A1724"/>
    <w:rsid w:val="001A25A0"/>
    <w:rsid w:val="001A5905"/>
    <w:rsid w:val="001B0D89"/>
    <w:rsid w:val="001B111C"/>
    <w:rsid w:val="001B1F18"/>
    <w:rsid w:val="001C0067"/>
    <w:rsid w:val="001C1089"/>
    <w:rsid w:val="001C321F"/>
    <w:rsid w:val="001C53EB"/>
    <w:rsid w:val="001D72D3"/>
    <w:rsid w:val="001D773D"/>
    <w:rsid w:val="001E46B3"/>
    <w:rsid w:val="001E53C5"/>
    <w:rsid w:val="001E64AB"/>
    <w:rsid w:val="001F2CBE"/>
    <w:rsid w:val="001F36DF"/>
    <w:rsid w:val="001F3CCE"/>
    <w:rsid w:val="001F4336"/>
    <w:rsid w:val="002005BD"/>
    <w:rsid w:val="00200A64"/>
    <w:rsid w:val="00201983"/>
    <w:rsid w:val="002043BF"/>
    <w:rsid w:val="00204704"/>
    <w:rsid w:val="002114FF"/>
    <w:rsid w:val="002138D4"/>
    <w:rsid w:val="00214085"/>
    <w:rsid w:val="002206F2"/>
    <w:rsid w:val="00221832"/>
    <w:rsid w:val="00223972"/>
    <w:rsid w:val="0022399E"/>
    <w:rsid w:val="002345BA"/>
    <w:rsid w:val="00235695"/>
    <w:rsid w:val="00235BA2"/>
    <w:rsid w:val="00235E0C"/>
    <w:rsid w:val="00237439"/>
    <w:rsid w:val="002476FE"/>
    <w:rsid w:val="002478DC"/>
    <w:rsid w:val="00247E59"/>
    <w:rsid w:val="002520E1"/>
    <w:rsid w:val="00252510"/>
    <w:rsid w:val="002538A2"/>
    <w:rsid w:val="00254968"/>
    <w:rsid w:val="00255DFB"/>
    <w:rsid w:val="002629EB"/>
    <w:rsid w:val="00264B83"/>
    <w:rsid w:val="00267443"/>
    <w:rsid w:val="00273891"/>
    <w:rsid w:val="002745BD"/>
    <w:rsid w:val="002751FF"/>
    <w:rsid w:val="00284882"/>
    <w:rsid w:val="00284BDD"/>
    <w:rsid w:val="00287EDE"/>
    <w:rsid w:val="00290149"/>
    <w:rsid w:val="00292323"/>
    <w:rsid w:val="0029277F"/>
    <w:rsid w:val="00296FCC"/>
    <w:rsid w:val="002A45EB"/>
    <w:rsid w:val="002A65AE"/>
    <w:rsid w:val="002A6EB4"/>
    <w:rsid w:val="002B186B"/>
    <w:rsid w:val="002B1F0D"/>
    <w:rsid w:val="002B270F"/>
    <w:rsid w:val="002B3934"/>
    <w:rsid w:val="002C373A"/>
    <w:rsid w:val="002C44A3"/>
    <w:rsid w:val="002C7B63"/>
    <w:rsid w:val="002D10C3"/>
    <w:rsid w:val="002D16C6"/>
    <w:rsid w:val="002D5C55"/>
    <w:rsid w:val="002E17D3"/>
    <w:rsid w:val="002E253B"/>
    <w:rsid w:val="002E64E4"/>
    <w:rsid w:val="002E7AC7"/>
    <w:rsid w:val="002F4A37"/>
    <w:rsid w:val="002F5DE3"/>
    <w:rsid w:val="00301AE4"/>
    <w:rsid w:val="00303EA0"/>
    <w:rsid w:val="0030442D"/>
    <w:rsid w:val="003051C5"/>
    <w:rsid w:val="0030545C"/>
    <w:rsid w:val="00311B0A"/>
    <w:rsid w:val="0031428A"/>
    <w:rsid w:val="0031486C"/>
    <w:rsid w:val="003179AE"/>
    <w:rsid w:val="003223C2"/>
    <w:rsid w:val="0032334E"/>
    <w:rsid w:val="00324446"/>
    <w:rsid w:val="0032618F"/>
    <w:rsid w:val="00326867"/>
    <w:rsid w:val="003324B9"/>
    <w:rsid w:val="003333D4"/>
    <w:rsid w:val="003348B4"/>
    <w:rsid w:val="00335245"/>
    <w:rsid w:val="00335EE6"/>
    <w:rsid w:val="0033663E"/>
    <w:rsid w:val="003518A0"/>
    <w:rsid w:val="00351ECC"/>
    <w:rsid w:val="00352E80"/>
    <w:rsid w:val="00353F42"/>
    <w:rsid w:val="00354BA3"/>
    <w:rsid w:val="00356BFF"/>
    <w:rsid w:val="003671F4"/>
    <w:rsid w:val="00370A16"/>
    <w:rsid w:val="0037148D"/>
    <w:rsid w:val="00372689"/>
    <w:rsid w:val="003852C8"/>
    <w:rsid w:val="003863F6"/>
    <w:rsid w:val="00391009"/>
    <w:rsid w:val="00391233"/>
    <w:rsid w:val="00391332"/>
    <w:rsid w:val="00394140"/>
    <w:rsid w:val="003A01AE"/>
    <w:rsid w:val="003A0FB7"/>
    <w:rsid w:val="003A1803"/>
    <w:rsid w:val="003A455B"/>
    <w:rsid w:val="003A487A"/>
    <w:rsid w:val="003A5B5F"/>
    <w:rsid w:val="003A74BB"/>
    <w:rsid w:val="003A7666"/>
    <w:rsid w:val="003B1EFF"/>
    <w:rsid w:val="003B2829"/>
    <w:rsid w:val="003B5A42"/>
    <w:rsid w:val="003C11C5"/>
    <w:rsid w:val="003C2972"/>
    <w:rsid w:val="003C4525"/>
    <w:rsid w:val="003D05A6"/>
    <w:rsid w:val="003D088D"/>
    <w:rsid w:val="003D1399"/>
    <w:rsid w:val="003D4724"/>
    <w:rsid w:val="003F3A14"/>
    <w:rsid w:val="003F525A"/>
    <w:rsid w:val="003F5A8A"/>
    <w:rsid w:val="003F5DC5"/>
    <w:rsid w:val="003F5F1B"/>
    <w:rsid w:val="00404FBA"/>
    <w:rsid w:val="00407333"/>
    <w:rsid w:val="004075EC"/>
    <w:rsid w:val="004077CC"/>
    <w:rsid w:val="004174F2"/>
    <w:rsid w:val="004221B8"/>
    <w:rsid w:val="00427FB5"/>
    <w:rsid w:val="00432A32"/>
    <w:rsid w:val="00435357"/>
    <w:rsid w:val="004410E2"/>
    <w:rsid w:val="00444909"/>
    <w:rsid w:val="00444D09"/>
    <w:rsid w:val="00445863"/>
    <w:rsid w:val="00447622"/>
    <w:rsid w:val="00450A9B"/>
    <w:rsid w:val="00452640"/>
    <w:rsid w:val="00454792"/>
    <w:rsid w:val="00454EA3"/>
    <w:rsid w:val="00456B9E"/>
    <w:rsid w:val="00460CC0"/>
    <w:rsid w:val="0046335F"/>
    <w:rsid w:val="004655A0"/>
    <w:rsid w:val="0047249E"/>
    <w:rsid w:val="004731C6"/>
    <w:rsid w:val="00476361"/>
    <w:rsid w:val="004772D4"/>
    <w:rsid w:val="004775A1"/>
    <w:rsid w:val="004847DA"/>
    <w:rsid w:val="004906CA"/>
    <w:rsid w:val="00491D17"/>
    <w:rsid w:val="0049250A"/>
    <w:rsid w:val="00492654"/>
    <w:rsid w:val="0049583F"/>
    <w:rsid w:val="00495E05"/>
    <w:rsid w:val="004A32A0"/>
    <w:rsid w:val="004A6E99"/>
    <w:rsid w:val="004B36D7"/>
    <w:rsid w:val="004B378D"/>
    <w:rsid w:val="004B4B87"/>
    <w:rsid w:val="004C4A83"/>
    <w:rsid w:val="004D0C0E"/>
    <w:rsid w:val="004D41BE"/>
    <w:rsid w:val="004E1409"/>
    <w:rsid w:val="004E42E1"/>
    <w:rsid w:val="004E4994"/>
    <w:rsid w:val="004F1D59"/>
    <w:rsid w:val="004F288B"/>
    <w:rsid w:val="004F30A6"/>
    <w:rsid w:val="004F6B16"/>
    <w:rsid w:val="004F72D4"/>
    <w:rsid w:val="00502D73"/>
    <w:rsid w:val="00507812"/>
    <w:rsid w:val="00512B7E"/>
    <w:rsid w:val="005151BF"/>
    <w:rsid w:val="00515502"/>
    <w:rsid w:val="0051551A"/>
    <w:rsid w:val="00515F4F"/>
    <w:rsid w:val="0052036E"/>
    <w:rsid w:val="00520566"/>
    <w:rsid w:val="00522B94"/>
    <w:rsid w:val="00524431"/>
    <w:rsid w:val="00524D80"/>
    <w:rsid w:val="0052526C"/>
    <w:rsid w:val="00534865"/>
    <w:rsid w:val="005400DC"/>
    <w:rsid w:val="00540631"/>
    <w:rsid w:val="00541CA5"/>
    <w:rsid w:val="00550C91"/>
    <w:rsid w:val="0055382C"/>
    <w:rsid w:val="005566D8"/>
    <w:rsid w:val="0055786C"/>
    <w:rsid w:val="00565A8B"/>
    <w:rsid w:val="0057039F"/>
    <w:rsid w:val="005715AC"/>
    <w:rsid w:val="00574453"/>
    <w:rsid w:val="0058086D"/>
    <w:rsid w:val="005874AF"/>
    <w:rsid w:val="005964A7"/>
    <w:rsid w:val="005A15B5"/>
    <w:rsid w:val="005A4560"/>
    <w:rsid w:val="005A6376"/>
    <w:rsid w:val="005B3D72"/>
    <w:rsid w:val="005B5058"/>
    <w:rsid w:val="005B7BB3"/>
    <w:rsid w:val="005C08E7"/>
    <w:rsid w:val="005C0A05"/>
    <w:rsid w:val="005C2519"/>
    <w:rsid w:val="005C31E7"/>
    <w:rsid w:val="005C3360"/>
    <w:rsid w:val="005C3895"/>
    <w:rsid w:val="005D1D85"/>
    <w:rsid w:val="005D3895"/>
    <w:rsid w:val="005D3B9B"/>
    <w:rsid w:val="005D53F1"/>
    <w:rsid w:val="005D6E50"/>
    <w:rsid w:val="005D784E"/>
    <w:rsid w:val="005E2618"/>
    <w:rsid w:val="005E3ED3"/>
    <w:rsid w:val="005E43F7"/>
    <w:rsid w:val="005E61E1"/>
    <w:rsid w:val="005E7F58"/>
    <w:rsid w:val="005F0D80"/>
    <w:rsid w:val="005F126D"/>
    <w:rsid w:val="005F6A7A"/>
    <w:rsid w:val="00600130"/>
    <w:rsid w:val="00604D34"/>
    <w:rsid w:val="006063FD"/>
    <w:rsid w:val="006066E2"/>
    <w:rsid w:val="00615C04"/>
    <w:rsid w:val="00617CE7"/>
    <w:rsid w:val="00623F35"/>
    <w:rsid w:val="00627DEB"/>
    <w:rsid w:val="00630726"/>
    <w:rsid w:val="00632417"/>
    <w:rsid w:val="00632F95"/>
    <w:rsid w:val="006348F3"/>
    <w:rsid w:val="00637758"/>
    <w:rsid w:val="006508B1"/>
    <w:rsid w:val="00654CBC"/>
    <w:rsid w:val="00655329"/>
    <w:rsid w:val="006568E7"/>
    <w:rsid w:val="00665590"/>
    <w:rsid w:val="006668BD"/>
    <w:rsid w:val="00667BE8"/>
    <w:rsid w:val="006720CE"/>
    <w:rsid w:val="00672B42"/>
    <w:rsid w:val="00674C51"/>
    <w:rsid w:val="006752BB"/>
    <w:rsid w:val="00675BCD"/>
    <w:rsid w:val="00691561"/>
    <w:rsid w:val="00692F54"/>
    <w:rsid w:val="00695F3B"/>
    <w:rsid w:val="006A1615"/>
    <w:rsid w:val="006A7AE4"/>
    <w:rsid w:val="006B1400"/>
    <w:rsid w:val="006B22BE"/>
    <w:rsid w:val="006B7144"/>
    <w:rsid w:val="006C0EAB"/>
    <w:rsid w:val="006C13BD"/>
    <w:rsid w:val="006C45F1"/>
    <w:rsid w:val="006C4F48"/>
    <w:rsid w:val="006D3889"/>
    <w:rsid w:val="006D4672"/>
    <w:rsid w:val="006D60DD"/>
    <w:rsid w:val="006E1C3C"/>
    <w:rsid w:val="006E2ADC"/>
    <w:rsid w:val="006E3C05"/>
    <w:rsid w:val="006E4446"/>
    <w:rsid w:val="006E7E50"/>
    <w:rsid w:val="006F18F9"/>
    <w:rsid w:val="006F6248"/>
    <w:rsid w:val="006F7A3A"/>
    <w:rsid w:val="0070128D"/>
    <w:rsid w:val="00704234"/>
    <w:rsid w:val="00705675"/>
    <w:rsid w:val="007128D5"/>
    <w:rsid w:val="007133C8"/>
    <w:rsid w:val="00713448"/>
    <w:rsid w:val="0071499D"/>
    <w:rsid w:val="00716463"/>
    <w:rsid w:val="00716DDE"/>
    <w:rsid w:val="00717AE3"/>
    <w:rsid w:val="00717CB5"/>
    <w:rsid w:val="0072121C"/>
    <w:rsid w:val="00726661"/>
    <w:rsid w:val="00732F26"/>
    <w:rsid w:val="0073388D"/>
    <w:rsid w:val="007412AF"/>
    <w:rsid w:val="007437F6"/>
    <w:rsid w:val="00745EA4"/>
    <w:rsid w:val="007464D1"/>
    <w:rsid w:val="00754B5C"/>
    <w:rsid w:val="00762A24"/>
    <w:rsid w:val="00770C59"/>
    <w:rsid w:val="00780E74"/>
    <w:rsid w:val="00785D9D"/>
    <w:rsid w:val="00786EA2"/>
    <w:rsid w:val="00790725"/>
    <w:rsid w:val="00791C77"/>
    <w:rsid w:val="00792B58"/>
    <w:rsid w:val="00793C76"/>
    <w:rsid w:val="0079584E"/>
    <w:rsid w:val="007A0976"/>
    <w:rsid w:val="007A25D1"/>
    <w:rsid w:val="007A4C8E"/>
    <w:rsid w:val="007A6087"/>
    <w:rsid w:val="007B1B0D"/>
    <w:rsid w:val="007B2131"/>
    <w:rsid w:val="007B37CE"/>
    <w:rsid w:val="007B562D"/>
    <w:rsid w:val="007B7ED2"/>
    <w:rsid w:val="007C066E"/>
    <w:rsid w:val="007C573B"/>
    <w:rsid w:val="007C605A"/>
    <w:rsid w:val="007D3FF5"/>
    <w:rsid w:val="007D5C0D"/>
    <w:rsid w:val="007D6E54"/>
    <w:rsid w:val="007D7B90"/>
    <w:rsid w:val="007E3DE0"/>
    <w:rsid w:val="007E6011"/>
    <w:rsid w:val="007E60F3"/>
    <w:rsid w:val="007E67C7"/>
    <w:rsid w:val="007F7920"/>
    <w:rsid w:val="007F7E40"/>
    <w:rsid w:val="008017FA"/>
    <w:rsid w:val="008059F6"/>
    <w:rsid w:val="008071B8"/>
    <w:rsid w:val="00810C52"/>
    <w:rsid w:val="008130F3"/>
    <w:rsid w:val="008134D6"/>
    <w:rsid w:val="008134E7"/>
    <w:rsid w:val="008227A3"/>
    <w:rsid w:val="0082386C"/>
    <w:rsid w:val="008254BF"/>
    <w:rsid w:val="0082770D"/>
    <w:rsid w:val="008301F4"/>
    <w:rsid w:val="0083051A"/>
    <w:rsid w:val="00830528"/>
    <w:rsid w:val="00830F6A"/>
    <w:rsid w:val="0083404F"/>
    <w:rsid w:val="00855872"/>
    <w:rsid w:val="00857F9A"/>
    <w:rsid w:val="00860BD6"/>
    <w:rsid w:val="008666B2"/>
    <w:rsid w:val="0087213F"/>
    <w:rsid w:val="0088119E"/>
    <w:rsid w:val="00881E00"/>
    <w:rsid w:val="00881EF5"/>
    <w:rsid w:val="00882988"/>
    <w:rsid w:val="00883F83"/>
    <w:rsid w:val="00884CEF"/>
    <w:rsid w:val="00886057"/>
    <w:rsid w:val="00887580"/>
    <w:rsid w:val="008903BA"/>
    <w:rsid w:val="00893639"/>
    <w:rsid w:val="0089405B"/>
    <w:rsid w:val="00897AB6"/>
    <w:rsid w:val="008A2E75"/>
    <w:rsid w:val="008A33EE"/>
    <w:rsid w:val="008B468F"/>
    <w:rsid w:val="008B5B37"/>
    <w:rsid w:val="008B5DE6"/>
    <w:rsid w:val="008C0EE5"/>
    <w:rsid w:val="008C691A"/>
    <w:rsid w:val="008D033E"/>
    <w:rsid w:val="008E4030"/>
    <w:rsid w:val="008E6DDC"/>
    <w:rsid w:val="008E723E"/>
    <w:rsid w:val="008F247F"/>
    <w:rsid w:val="008F2942"/>
    <w:rsid w:val="008F35C4"/>
    <w:rsid w:val="008F37E0"/>
    <w:rsid w:val="008F5560"/>
    <w:rsid w:val="008F6A2F"/>
    <w:rsid w:val="008F716C"/>
    <w:rsid w:val="009016E8"/>
    <w:rsid w:val="00903E70"/>
    <w:rsid w:val="00904210"/>
    <w:rsid w:val="00906236"/>
    <w:rsid w:val="009068E1"/>
    <w:rsid w:val="00907B0C"/>
    <w:rsid w:val="0091290D"/>
    <w:rsid w:val="00912FCE"/>
    <w:rsid w:val="0091354E"/>
    <w:rsid w:val="00915484"/>
    <w:rsid w:val="00916459"/>
    <w:rsid w:val="00916E21"/>
    <w:rsid w:val="0092049C"/>
    <w:rsid w:val="00925EC4"/>
    <w:rsid w:val="00927C3F"/>
    <w:rsid w:val="00932F02"/>
    <w:rsid w:val="009408AB"/>
    <w:rsid w:val="00940927"/>
    <w:rsid w:val="00940960"/>
    <w:rsid w:val="009412DF"/>
    <w:rsid w:val="00941FCD"/>
    <w:rsid w:val="00945898"/>
    <w:rsid w:val="00946D73"/>
    <w:rsid w:val="009470A5"/>
    <w:rsid w:val="00947112"/>
    <w:rsid w:val="0095101C"/>
    <w:rsid w:val="009549D5"/>
    <w:rsid w:val="00957904"/>
    <w:rsid w:val="0096172F"/>
    <w:rsid w:val="009648E6"/>
    <w:rsid w:val="00964BBE"/>
    <w:rsid w:val="0096553E"/>
    <w:rsid w:val="00976184"/>
    <w:rsid w:val="00983938"/>
    <w:rsid w:val="00984338"/>
    <w:rsid w:val="00986C0E"/>
    <w:rsid w:val="00987AC0"/>
    <w:rsid w:val="0099444E"/>
    <w:rsid w:val="00995D07"/>
    <w:rsid w:val="009979F9"/>
    <w:rsid w:val="009A2CF3"/>
    <w:rsid w:val="009A2E46"/>
    <w:rsid w:val="009A3C87"/>
    <w:rsid w:val="009A65FD"/>
    <w:rsid w:val="009B34B5"/>
    <w:rsid w:val="009B4348"/>
    <w:rsid w:val="009B674E"/>
    <w:rsid w:val="009B7846"/>
    <w:rsid w:val="009C0899"/>
    <w:rsid w:val="009C2B44"/>
    <w:rsid w:val="009C4575"/>
    <w:rsid w:val="009C59B2"/>
    <w:rsid w:val="009D0144"/>
    <w:rsid w:val="009D1315"/>
    <w:rsid w:val="009D7D53"/>
    <w:rsid w:val="009E0301"/>
    <w:rsid w:val="009E12D7"/>
    <w:rsid w:val="009E14FE"/>
    <w:rsid w:val="009E6869"/>
    <w:rsid w:val="00A0090E"/>
    <w:rsid w:val="00A02DBC"/>
    <w:rsid w:val="00A02FFD"/>
    <w:rsid w:val="00A04C9D"/>
    <w:rsid w:val="00A0504A"/>
    <w:rsid w:val="00A10355"/>
    <w:rsid w:val="00A1327C"/>
    <w:rsid w:val="00A150F1"/>
    <w:rsid w:val="00A20BBD"/>
    <w:rsid w:val="00A24352"/>
    <w:rsid w:val="00A269A2"/>
    <w:rsid w:val="00A3652E"/>
    <w:rsid w:val="00A40E97"/>
    <w:rsid w:val="00A41685"/>
    <w:rsid w:val="00A41CF6"/>
    <w:rsid w:val="00A468B1"/>
    <w:rsid w:val="00A507CD"/>
    <w:rsid w:val="00A5183E"/>
    <w:rsid w:val="00A53FD8"/>
    <w:rsid w:val="00A55486"/>
    <w:rsid w:val="00A560DB"/>
    <w:rsid w:val="00A56F55"/>
    <w:rsid w:val="00A618B8"/>
    <w:rsid w:val="00A61BDD"/>
    <w:rsid w:val="00A620F4"/>
    <w:rsid w:val="00A65D44"/>
    <w:rsid w:val="00A71313"/>
    <w:rsid w:val="00A741E6"/>
    <w:rsid w:val="00A74606"/>
    <w:rsid w:val="00A74A4B"/>
    <w:rsid w:val="00A74F25"/>
    <w:rsid w:val="00A76BDE"/>
    <w:rsid w:val="00A84A11"/>
    <w:rsid w:val="00A8664F"/>
    <w:rsid w:val="00A91BDA"/>
    <w:rsid w:val="00A95294"/>
    <w:rsid w:val="00A956CB"/>
    <w:rsid w:val="00A9602A"/>
    <w:rsid w:val="00A9698B"/>
    <w:rsid w:val="00AA5B50"/>
    <w:rsid w:val="00AA5FFF"/>
    <w:rsid w:val="00AA6EDF"/>
    <w:rsid w:val="00AA6F21"/>
    <w:rsid w:val="00AB46A2"/>
    <w:rsid w:val="00AB6317"/>
    <w:rsid w:val="00AB6EAF"/>
    <w:rsid w:val="00AD2A7D"/>
    <w:rsid w:val="00AD2B24"/>
    <w:rsid w:val="00AE25D0"/>
    <w:rsid w:val="00AE3895"/>
    <w:rsid w:val="00AE62A0"/>
    <w:rsid w:val="00AE6643"/>
    <w:rsid w:val="00AF58FB"/>
    <w:rsid w:val="00AF5C82"/>
    <w:rsid w:val="00AF62BE"/>
    <w:rsid w:val="00AF7863"/>
    <w:rsid w:val="00B028DE"/>
    <w:rsid w:val="00B03685"/>
    <w:rsid w:val="00B038BA"/>
    <w:rsid w:val="00B12DE7"/>
    <w:rsid w:val="00B21841"/>
    <w:rsid w:val="00B23523"/>
    <w:rsid w:val="00B25827"/>
    <w:rsid w:val="00B25E17"/>
    <w:rsid w:val="00B27435"/>
    <w:rsid w:val="00B31651"/>
    <w:rsid w:val="00B41C09"/>
    <w:rsid w:val="00B42F07"/>
    <w:rsid w:val="00B4519C"/>
    <w:rsid w:val="00B55590"/>
    <w:rsid w:val="00B56C6B"/>
    <w:rsid w:val="00B578D5"/>
    <w:rsid w:val="00B6369D"/>
    <w:rsid w:val="00B65BB9"/>
    <w:rsid w:val="00B67EE6"/>
    <w:rsid w:val="00B70452"/>
    <w:rsid w:val="00B70CA8"/>
    <w:rsid w:val="00B7440D"/>
    <w:rsid w:val="00B7473F"/>
    <w:rsid w:val="00B75103"/>
    <w:rsid w:val="00B76EFF"/>
    <w:rsid w:val="00B836C7"/>
    <w:rsid w:val="00B842FA"/>
    <w:rsid w:val="00B857B3"/>
    <w:rsid w:val="00B901C5"/>
    <w:rsid w:val="00B9066E"/>
    <w:rsid w:val="00B926CB"/>
    <w:rsid w:val="00B9711F"/>
    <w:rsid w:val="00BA0CC9"/>
    <w:rsid w:val="00BA2DE2"/>
    <w:rsid w:val="00BA4F37"/>
    <w:rsid w:val="00BA7879"/>
    <w:rsid w:val="00BA7AED"/>
    <w:rsid w:val="00BB503A"/>
    <w:rsid w:val="00BC7183"/>
    <w:rsid w:val="00BD54F0"/>
    <w:rsid w:val="00BD725D"/>
    <w:rsid w:val="00BD76BC"/>
    <w:rsid w:val="00BE2997"/>
    <w:rsid w:val="00BE2B9A"/>
    <w:rsid w:val="00BF0211"/>
    <w:rsid w:val="00BF32BB"/>
    <w:rsid w:val="00BF3AB2"/>
    <w:rsid w:val="00C00773"/>
    <w:rsid w:val="00C01673"/>
    <w:rsid w:val="00C143FF"/>
    <w:rsid w:val="00C16D51"/>
    <w:rsid w:val="00C218F1"/>
    <w:rsid w:val="00C23812"/>
    <w:rsid w:val="00C24132"/>
    <w:rsid w:val="00C326CC"/>
    <w:rsid w:val="00C32DCD"/>
    <w:rsid w:val="00C33465"/>
    <w:rsid w:val="00C338C4"/>
    <w:rsid w:val="00C344ED"/>
    <w:rsid w:val="00C35D20"/>
    <w:rsid w:val="00C535DF"/>
    <w:rsid w:val="00C625E7"/>
    <w:rsid w:val="00C64677"/>
    <w:rsid w:val="00C65941"/>
    <w:rsid w:val="00C66994"/>
    <w:rsid w:val="00C758FE"/>
    <w:rsid w:val="00C76FE9"/>
    <w:rsid w:val="00C8019B"/>
    <w:rsid w:val="00C86303"/>
    <w:rsid w:val="00C90F41"/>
    <w:rsid w:val="00C916CC"/>
    <w:rsid w:val="00C929D3"/>
    <w:rsid w:val="00C93215"/>
    <w:rsid w:val="00C93E05"/>
    <w:rsid w:val="00C9749C"/>
    <w:rsid w:val="00CA06E0"/>
    <w:rsid w:val="00CA1DBE"/>
    <w:rsid w:val="00CA5FB9"/>
    <w:rsid w:val="00CB12CC"/>
    <w:rsid w:val="00CB19AA"/>
    <w:rsid w:val="00CB24A3"/>
    <w:rsid w:val="00CB40FC"/>
    <w:rsid w:val="00CB43D0"/>
    <w:rsid w:val="00CC0354"/>
    <w:rsid w:val="00CC09A0"/>
    <w:rsid w:val="00CC3626"/>
    <w:rsid w:val="00CD1674"/>
    <w:rsid w:val="00CD2D05"/>
    <w:rsid w:val="00CD4904"/>
    <w:rsid w:val="00CD6954"/>
    <w:rsid w:val="00CE4578"/>
    <w:rsid w:val="00CE6B6A"/>
    <w:rsid w:val="00CF5AA9"/>
    <w:rsid w:val="00D007F6"/>
    <w:rsid w:val="00D00951"/>
    <w:rsid w:val="00D01103"/>
    <w:rsid w:val="00D01514"/>
    <w:rsid w:val="00D02B8F"/>
    <w:rsid w:val="00D02BF6"/>
    <w:rsid w:val="00D139F0"/>
    <w:rsid w:val="00D24FAC"/>
    <w:rsid w:val="00D30792"/>
    <w:rsid w:val="00D32605"/>
    <w:rsid w:val="00D354CF"/>
    <w:rsid w:val="00D3749E"/>
    <w:rsid w:val="00D42387"/>
    <w:rsid w:val="00D4446D"/>
    <w:rsid w:val="00D45150"/>
    <w:rsid w:val="00D45A0D"/>
    <w:rsid w:val="00D53339"/>
    <w:rsid w:val="00D53447"/>
    <w:rsid w:val="00D5425A"/>
    <w:rsid w:val="00D5510D"/>
    <w:rsid w:val="00D55140"/>
    <w:rsid w:val="00D57A88"/>
    <w:rsid w:val="00D60970"/>
    <w:rsid w:val="00D64112"/>
    <w:rsid w:val="00D648F2"/>
    <w:rsid w:val="00D666F1"/>
    <w:rsid w:val="00D66EC7"/>
    <w:rsid w:val="00D71957"/>
    <w:rsid w:val="00D71995"/>
    <w:rsid w:val="00D727C2"/>
    <w:rsid w:val="00D74663"/>
    <w:rsid w:val="00D77237"/>
    <w:rsid w:val="00D77E4C"/>
    <w:rsid w:val="00D867D7"/>
    <w:rsid w:val="00D9098A"/>
    <w:rsid w:val="00D91011"/>
    <w:rsid w:val="00D927B8"/>
    <w:rsid w:val="00D9358D"/>
    <w:rsid w:val="00D93E3C"/>
    <w:rsid w:val="00D95B04"/>
    <w:rsid w:val="00D9753C"/>
    <w:rsid w:val="00DA2788"/>
    <w:rsid w:val="00DA4115"/>
    <w:rsid w:val="00DA6A29"/>
    <w:rsid w:val="00DB3724"/>
    <w:rsid w:val="00DB602E"/>
    <w:rsid w:val="00DB6AB3"/>
    <w:rsid w:val="00DC2B81"/>
    <w:rsid w:val="00DD0F61"/>
    <w:rsid w:val="00DD12A8"/>
    <w:rsid w:val="00DD3AA9"/>
    <w:rsid w:val="00DD66D0"/>
    <w:rsid w:val="00DE1BAB"/>
    <w:rsid w:val="00DE2943"/>
    <w:rsid w:val="00DE43DA"/>
    <w:rsid w:val="00DE5768"/>
    <w:rsid w:val="00DE6072"/>
    <w:rsid w:val="00DE68C8"/>
    <w:rsid w:val="00DE79E8"/>
    <w:rsid w:val="00DE7FA4"/>
    <w:rsid w:val="00DF0487"/>
    <w:rsid w:val="00DF0C0C"/>
    <w:rsid w:val="00DF1460"/>
    <w:rsid w:val="00DF16F8"/>
    <w:rsid w:val="00DF1E2A"/>
    <w:rsid w:val="00DF3EB0"/>
    <w:rsid w:val="00E00102"/>
    <w:rsid w:val="00E01012"/>
    <w:rsid w:val="00E0260C"/>
    <w:rsid w:val="00E048CD"/>
    <w:rsid w:val="00E05CF7"/>
    <w:rsid w:val="00E0664B"/>
    <w:rsid w:val="00E07C29"/>
    <w:rsid w:val="00E1349A"/>
    <w:rsid w:val="00E1352B"/>
    <w:rsid w:val="00E14957"/>
    <w:rsid w:val="00E165EF"/>
    <w:rsid w:val="00E1670B"/>
    <w:rsid w:val="00E175E0"/>
    <w:rsid w:val="00E279EE"/>
    <w:rsid w:val="00E3035F"/>
    <w:rsid w:val="00E31388"/>
    <w:rsid w:val="00E329A8"/>
    <w:rsid w:val="00E37CAB"/>
    <w:rsid w:val="00E42FC1"/>
    <w:rsid w:val="00E43511"/>
    <w:rsid w:val="00E47D1D"/>
    <w:rsid w:val="00E52498"/>
    <w:rsid w:val="00E55E34"/>
    <w:rsid w:val="00E57CE7"/>
    <w:rsid w:val="00E61D0C"/>
    <w:rsid w:val="00E65AF4"/>
    <w:rsid w:val="00E666AB"/>
    <w:rsid w:val="00E7166B"/>
    <w:rsid w:val="00E73854"/>
    <w:rsid w:val="00E74752"/>
    <w:rsid w:val="00E7499D"/>
    <w:rsid w:val="00E7622F"/>
    <w:rsid w:val="00E805A6"/>
    <w:rsid w:val="00E852DC"/>
    <w:rsid w:val="00E865D8"/>
    <w:rsid w:val="00E86C0C"/>
    <w:rsid w:val="00E87834"/>
    <w:rsid w:val="00E92110"/>
    <w:rsid w:val="00E96074"/>
    <w:rsid w:val="00E96B05"/>
    <w:rsid w:val="00EA221F"/>
    <w:rsid w:val="00EA549F"/>
    <w:rsid w:val="00EA5888"/>
    <w:rsid w:val="00EA5FF6"/>
    <w:rsid w:val="00EB07F2"/>
    <w:rsid w:val="00EB0FBD"/>
    <w:rsid w:val="00EB1AB2"/>
    <w:rsid w:val="00EB63F3"/>
    <w:rsid w:val="00EC2C90"/>
    <w:rsid w:val="00ED18E0"/>
    <w:rsid w:val="00ED4F06"/>
    <w:rsid w:val="00ED7B9A"/>
    <w:rsid w:val="00EE0805"/>
    <w:rsid w:val="00EE2DED"/>
    <w:rsid w:val="00EE59BF"/>
    <w:rsid w:val="00EE6F8E"/>
    <w:rsid w:val="00EE7C8F"/>
    <w:rsid w:val="00EF0CB6"/>
    <w:rsid w:val="00EF1A50"/>
    <w:rsid w:val="00EF7F2C"/>
    <w:rsid w:val="00F1062E"/>
    <w:rsid w:val="00F11473"/>
    <w:rsid w:val="00F11614"/>
    <w:rsid w:val="00F1364D"/>
    <w:rsid w:val="00F13C8F"/>
    <w:rsid w:val="00F1445E"/>
    <w:rsid w:val="00F248CF"/>
    <w:rsid w:val="00F27D1F"/>
    <w:rsid w:val="00F317FE"/>
    <w:rsid w:val="00F33D69"/>
    <w:rsid w:val="00F34560"/>
    <w:rsid w:val="00F35C97"/>
    <w:rsid w:val="00F3649F"/>
    <w:rsid w:val="00F365CB"/>
    <w:rsid w:val="00F372DB"/>
    <w:rsid w:val="00F43A70"/>
    <w:rsid w:val="00F43CB7"/>
    <w:rsid w:val="00F50408"/>
    <w:rsid w:val="00F516A2"/>
    <w:rsid w:val="00F55BA3"/>
    <w:rsid w:val="00F56F83"/>
    <w:rsid w:val="00F60666"/>
    <w:rsid w:val="00F63F6C"/>
    <w:rsid w:val="00F650D9"/>
    <w:rsid w:val="00F67A9E"/>
    <w:rsid w:val="00F701BD"/>
    <w:rsid w:val="00F72D5F"/>
    <w:rsid w:val="00F736B7"/>
    <w:rsid w:val="00F760D5"/>
    <w:rsid w:val="00F81405"/>
    <w:rsid w:val="00F82C20"/>
    <w:rsid w:val="00F84395"/>
    <w:rsid w:val="00F84F96"/>
    <w:rsid w:val="00F87886"/>
    <w:rsid w:val="00F87D1F"/>
    <w:rsid w:val="00F932D1"/>
    <w:rsid w:val="00F94C52"/>
    <w:rsid w:val="00FA0B8D"/>
    <w:rsid w:val="00FA2C54"/>
    <w:rsid w:val="00FA38E9"/>
    <w:rsid w:val="00FA3D26"/>
    <w:rsid w:val="00FA55C9"/>
    <w:rsid w:val="00FC381F"/>
    <w:rsid w:val="00FD1A92"/>
    <w:rsid w:val="00FD5F15"/>
    <w:rsid w:val="00FE2C9F"/>
    <w:rsid w:val="00FE4A54"/>
    <w:rsid w:val="00FE4E44"/>
    <w:rsid w:val="00FE5A9D"/>
    <w:rsid w:val="00FE793F"/>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CBB6D"/>
  <w15:chartTrackingRefBased/>
  <w15:docId w15:val="{156CA2A1-7C02-4794-BFF2-04848E12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DE79E8"/>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BE2997"/>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semiHidden/>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semiHidden/>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34"/>
    <w:qFormat/>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styleId="NormalWeb">
    <w:name w:val="Normal (Web)"/>
    <w:basedOn w:val="Normal"/>
    <w:uiPriority w:val="99"/>
    <w:unhideWhenUsed/>
    <w:rsid w:val="00A55486"/>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unhideWhenUsed/>
    <w:rsid w:val="00DB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6A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6AB3"/>
    <w:rPr>
      <w:rFonts w:ascii="Courier New" w:eastAsia="Times New Roman" w:hAnsi="Courier New" w:cs="Courier New"/>
      <w:sz w:val="20"/>
      <w:szCs w:val="20"/>
    </w:rPr>
  </w:style>
  <w:style w:type="paragraph" w:styleId="NoSpacing">
    <w:name w:val="No Spacing"/>
    <w:uiPriority w:val="1"/>
    <w:qFormat/>
    <w:rsid w:val="0083404F"/>
    <w:pPr>
      <w:spacing w:after="0" w:line="240" w:lineRule="auto"/>
      <w:jc w:val="both"/>
    </w:pPr>
    <w:rPr>
      <w:rFonts w:ascii="Times New Roman" w:eastAsiaTheme="minorEastAsia" w:hAnsi="Times New Roman"/>
      <w:sz w:val="24"/>
      <w:lang w:eastAsia="ja-JP"/>
    </w:rPr>
  </w:style>
  <w:style w:type="paragraph" w:customStyle="1" w:styleId="Style2">
    <w:name w:val="Style2"/>
    <w:basedOn w:val="Normal"/>
    <w:uiPriority w:val="99"/>
    <w:rsid w:val="006B7144"/>
    <w:pPr>
      <w:spacing w:after="200" w:line="413" w:lineRule="exact"/>
      <w:jc w:val="both"/>
    </w:pPr>
    <w:rPr>
      <w:rFonts w:eastAsia="Times New Roman"/>
      <w:lang w:val="tr-TR" w:eastAsia="tr-TR"/>
    </w:rPr>
  </w:style>
  <w:style w:type="character" w:customStyle="1" w:styleId="FontStyle33">
    <w:name w:val="Font Style33"/>
    <w:uiPriority w:val="99"/>
    <w:rsid w:val="006B7144"/>
    <w:rPr>
      <w:rFonts w:ascii="Times New Roman" w:hAnsi="Times New Roman" w:cs="Times New Roman"/>
      <w:b/>
      <w:bCs/>
      <w:sz w:val="22"/>
      <w:szCs w:val="22"/>
    </w:rPr>
  </w:style>
  <w:style w:type="character" w:customStyle="1" w:styleId="FontStyle34">
    <w:name w:val="Font Style34"/>
    <w:uiPriority w:val="99"/>
    <w:rsid w:val="006B7144"/>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832">
      <w:bodyDiv w:val="1"/>
      <w:marLeft w:val="0"/>
      <w:marRight w:val="0"/>
      <w:marTop w:val="0"/>
      <w:marBottom w:val="0"/>
      <w:divBdr>
        <w:top w:val="none" w:sz="0" w:space="0" w:color="auto"/>
        <w:left w:val="none" w:sz="0" w:space="0" w:color="auto"/>
        <w:bottom w:val="none" w:sz="0" w:space="0" w:color="auto"/>
        <w:right w:val="none" w:sz="0" w:space="0" w:color="auto"/>
      </w:divBdr>
    </w:div>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403769702">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10286188">
      <w:bodyDiv w:val="1"/>
      <w:marLeft w:val="0"/>
      <w:marRight w:val="0"/>
      <w:marTop w:val="0"/>
      <w:marBottom w:val="0"/>
      <w:divBdr>
        <w:top w:val="none" w:sz="0" w:space="0" w:color="auto"/>
        <w:left w:val="none" w:sz="0" w:space="0" w:color="auto"/>
        <w:bottom w:val="none" w:sz="0" w:space="0" w:color="auto"/>
        <w:right w:val="none" w:sz="0" w:space="0" w:color="auto"/>
      </w:divBdr>
    </w:div>
    <w:div w:id="726076132">
      <w:bodyDiv w:val="1"/>
      <w:marLeft w:val="0"/>
      <w:marRight w:val="0"/>
      <w:marTop w:val="0"/>
      <w:marBottom w:val="0"/>
      <w:divBdr>
        <w:top w:val="none" w:sz="0" w:space="0" w:color="auto"/>
        <w:left w:val="none" w:sz="0" w:space="0" w:color="auto"/>
        <w:bottom w:val="none" w:sz="0" w:space="0" w:color="auto"/>
        <w:right w:val="none" w:sz="0" w:space="0" w:color="auto"/>
      </w:divBdr>
    </w:div>
    <w:div w:id="832574463">
      <w:bodyDiv w:val="1"/>
      <w:marLeft w:val="0"/>
      <w:marRight w:val="0"/>
      <w:marTop w:val="0"/>
      <w:marBottom w:val="0"/>
      <w:divBdr>
        <w:top w:val="none" w:sz="0" w:space="0" w:color="auto"/>
        <w:left w:val="none" w:sz="0" w:space="0" w:color="auto"/>
        <w:bottom w:val="none" w:sz="0" w:space="0" w:color="auto"/>
        <w:right w:val="none" w:sz="0" w:space="0" w:color="auto"/>
      </w:divBdr>
    </w:div>
    <w:div w:id="1327198765">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7518341">
      <w:bodyDiv w:val="1"/>
      <w:marLeft w:val="0"/>
      <w:marRight w:val="0"/>
      <w:marTop w:val="0"/>
      <w:marBottom w:val="0"/>
      <w:divBdr>
        <w:top w:val="none" w:sz="0" w:space="0" w:color="auto"/>
        <w:left w:val="none" w:sz="0" w:space="0" w:color="auto"/>
        <w:bottom w:val="none" w:sz="0" w:space="0" w:color="auto"/>
        <w:right w:val="none" w:sz="0" w:space="0" w:color="auto"/>
      </w:divBdr>
    </w:div>
    <w:div w:id="19249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esktop\thesi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77272A-674C-4BA8-8720-8B35AE33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thesis-template.dotx</Template>
  <TotalTime>1063</TotalTime>
  <Pages>1</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Harvard Thesis Template</vt:lpstr>
    </vt:vector>
  </TitlesOfParts>
  <Manager/>
  <Company/>
  <LinksUpToDate>false</LinksUpToDate>
  <CharactersWithSpaces>25588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Thesis Template</dc:title>
  <dc:subject/>
  <dc:creator>Windows User</dc:creator>
  <cp:keywords/>
  <dc:description/>
  <cp:lastModifiedBy>Windows User</cp:lastModifiedBy>
  <cp:revision>459</cp:revision>
  <cp:lastPrinted>2020-04-21T11:14:00Z</cp:lastPrinted>
  <dcterms:created xsi:type="dcterms:W3CDTF">2019-11-05T12:24:00Z</dcterms:created>
  <dcterms:modified xsi:type="dcterms:W3CDTF">2020-04-21T11:15:00Z</dcterms:modified>
  <cp:category/>
</cp:coreProperties>
</file>